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36C814" w14:textId="65A1D47A" w:rsidR="00C930E9" w:rsidRDefault="00D56DDE">
      <w:pPr>
        <w:pStyle w:val="TM1"/>
      </w:pPr>
      <w:r>
        <w:drawing>
          <wp:anchor distT="0" distB="0" distL="114300" distR="114300" simplePos="0" relativeHeight="251658240" behindDoc="1" locked="0" layoutInCell="1" allowOverlap="1" wp14:anchorId="0C613004" wp14:editId="612C45DD">
            <wp:simplePos x="0" y="0"/>
            <wp:positionH relativeFrom="page">
              <wp:align>left</wp:align>
            </wp:positionH>
            <wp:positionV relativeFrom="paragraph">
              <wp:posOffset>-1290955</wp:posOffset>
            </wp:positionV>
            <wp:extent cx="7543800" cy="14025093"/>
            <wp:effectExtent l="0" t="0" r="0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65" t="3118" r="5050" b="2849"/>
                    <a:stretch/>
                  </pic:blipFill>
                  <pic:spPr bwMode="auto">
                    <a:xfrm>
                      <a:off x="0" y="0"/>
                      <a:ext cx="7543800" cy="14025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A684B3" w14:textId="46172747" w:rsidR="00C930E9" w:rsidRDefault="00C930E9">
      <w:pPr>
        <w:pStyle w:val="TM1"/>
      </w:pPr>
    </w:p>
    <w:p w14:paraId="6F3DB445" w14:textId="77777777" w:rsidR="00C930E9" w:rsidRDefault="00C930E9">
      <w:pPr>
        <w:pStyle w:val="TM1"/>
      </w:pPr>
    </w:p>
    <w:p w14:paraId="2D39B4D4" w14:textId="77777777" w:rsidR="00C930E9" w:rsidRDefault="00C930E9">
      <w:pPr>
        <w:pStyle w:val="TM1"/>
      </w:pPr>
    </w:p>
    <w:p w14:paraId="19DAE2F0" w14:textId="77777777" w:rsidR="00C930E9" w:rsidRDefault="00C930E9">
      <w:pPr>
        <w:pStyle w:val="TM1"/>
      </w:pPr>
    </w:p>
    <w:p w14:paraId="7D40D452" w14:textId="77777777" w:rsidR="00C930E9" w:rsidRDefault="00C930E9">
      <w:pPr>
        <w:pStyle w:val="TM1"/>
      </w:pPr>
    </w:p>
    <w:p w14:paraId="3B1E4467" w14:textId="77777777" w:rsidR="00C930E9" w:rsidRDefault="00C930E9">
      <w:pPr>
        <w:pStyle w:val="TM1"/>
      </w:pPr>
    </w:p>
    <w:p w14:paraId="1332EB94" w14:textId="77777777"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 w14:paraId="232B8180" w14:textId="77777777">
        <w:tc>
          <w:tcPr>
            <w:tcW w:w="9210" w:type="dxa"/>
          </w:tcPr>
          <w:p w14:paraId="7A001BA2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  <w:r>
              <w:rPr>
                <w:rFonts w:ascii="Impact" w:hAnsi="Impact"/>
                <w:sz w:val="96"/>
              </w:rPr>
              <w:t>¨</w:t>
            </w:r>
          </w:p>
          <w:p w14:paraId="00BDE491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</w:p>
          <w:p w14:paraId="75D31E26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</w:p>
          <w:p w14:paraId="76A7038B" w14:textId="77777777" w:rsidR="00D56DDE" w:rsidRDefault="00D56DDE">
            <w:pPr>
              <w:jc w:val="center"/>
              <w:rPr>
                <w:rFonts w:ascii="Impact" w:hAnsi="Impact"/>
                <w:sz w:val="96"/>
              </w:rPr>
            </w:pPr>
          </w:p>
          <w:p w14:paraId="23843D2C" w14:textId="3F388730" w:rsidR="00C930E9" w:rsidRDefault="002F39FF">
            <w:pPr>
              <w:jc w:val="center"/>
              <w:rPr>
                <w:rFonts w:ascii="Impact" w:hAnsi="Impact"/>
                <w:sz w:val="96"/>
              </w:rPr>
            </w:pPr>
            <w:r w:rsidRPr="00D56DDE">
              <w:rPr>
                <w:rFonts w:ascii="Impact" w:hAnsi="Impact"/>
                <w:color w:val="FFFFFF" w:themeColor="background1"/>
                <w:sz w:val="96"/>
              </w:rPr>
              <w:t xml:space="preserve">Projet </w:t>
            </w:r>
            <w:proofErr w:type="spellStart"/>
            <w:r w:rsidR="00F47723" w:rsidRPr="00D56DDE">
              <w:rPr>
                <w:rFonts w:ascii="Impact" w:hAnsi="Impact"/>
                <w:color w:val="FFFFFF" w:themeColor="background1"/>
                <w:sz w:val="96"/>
              </w:rPr>
              <w:t>Space</w:t>
            </w:r>
            <w:proofErr w:type="spellEnd"/>
            <w:r w:rsidR="00F47723" w:rsidRPr="00D56DDE">
              <w:rPr>
                <w:rFonts w:ascii="Impact" w:hAnsi="Impact"/>
                <w:color w:val="FFFFFF" w:themeColor="background1"/>
                <w:sz w:val="96"/>
              </w:rPr>
              <w:t xml:space="preserve"> </w:t>
            </w:r>
            <w:proofErr w:type="spellStart"/>
            <w:r w:rsidR="00F47723" w:rsidRPr="00D56DDE">
              <w:rPr>
                <w:rFonts w:ascii="Impact" w:hAnsi="Impact"/>
                <w:color w:val="FFFFFF" w:themeColor="background1"/>
                <w:sz w:val="96"/>
              </w:rPr>
              <w:t>Invader</w:t>
            </w:r>
            <w:proofErr w:type="spellEnd"/>
          </w:p>
        </w:tc>
      </w:tr>
    </w:tbl>
    <w:p w14:paraId="5713CE09" w14:textId="77777777" w:rsidR="00C930E9" w:rsidRDefault="00C930E9">
      <w:pPr>
        <w:rPr>
          <w:sz w:val="52"/>
        </w:rPr>
      </w:pPr>
    </w:p>
    <w:p w14:paraId="2DD41480" w14:textId="77777777" w:rsidR="00205685" w:rsidRDefault="00205685">
      <w:pPr>
        <w:rPr>
          <w:sz w:val="52"/>
        </w:rPr>
      </w:pPr>
    </w:p>
    <w:p w14:paraId="3C233530" w14:textId="77777777" w:rsidR="00C930E9" w:rsidRDefault="00C930E9"/>
    <w:p w14:paraId="2DBC3F3E" w14:textId="77777777" w:rsidR="00C930E9" w:rsidRDefault="00C930E9"/>
    <w:p w14:paraId="29D2E7F8" w14:textId="77777777" w:rsidR="00C930E9" w:rsidRDefault="00C930E9"/>
    <w:p w14:paraId="1B19E2A6" w14:textId="77777777" w:rsidR="00C930E9" w:rsidRDefault="00C930E9"/>
    <w:p w14:paraId="4B18ADB5" w14:textId="77777777" w:rsidR="00C930E9" w:rsidRDefault="00C930E9"/>
    <w:p w14:paraId="0CCCC376" w14:textId="77777777" w:rsidR="00C930E9" w:rsidRDefault="00C930E9"/>
    <w:p w14:paraId="13D9C237" w14:textId="77777777" w:rsidR="00C930E9" w:rsidRDefault="00C930E9"/>
    <w:p w14:paraId="23FC6803" w14:textId="77777777" w:rsidR="00C930E9" w:rsidRDefault="00C930E9"/>
    <w:p w14:paraId="252EFF20" w14:textId="77777777" w:rsidR="00205685" w:rsidRDefault="00205685" w:rsidP="00791020"/>
    <w:p w14:paraId="16FE45C5" w14:textId="77777777" w:rsidR="00205685" w:rsidRDefault="00205685" w:rsidP="00791020"/>
    <w:p w14:paraId="33C7538F" w14:textId="77777777" w:rsidR="003F2179" w:rsidRPr="00791020" w:rsidRDefault="00C930E9" w:rsidP="00791020">
      <w:r>
        <w:br w:type="page"/>
      </w:r>
      <w:r w:rsidR="003F2179" w:rsidRPr="003F2179">
        <w:rPr>
          <w:u w:val="single"/>
        </w:rPr>
        <w:lastRenderedPageBreak/>
        <w:t>Table des matières</w:t>
      </w:r>
    </w:p>
    <w:p w14:paraId="00DD693F" w14:textId="77777777" w:rsidR="00C83E77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14999694" w:history="1">
        <w:r w:rsidR="00C83E77" w:rsidRPr="00990CCB">
          <w:rPr>
            <w:rStyle w:val="Lienhypertexte"/>
          </w:rPr>
          <w:t>1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Introduction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_Toc114999694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491B56A0" w14:textId="77777777" w:rsidR="00C83E77" w:rsidRDefault="00AB420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5" w:history="1">
        <w:r w:rsidR="00C83E77" w:rsidRPr="00990CCB">
          <w:rPr>
            <w:rStyle w:val="Lienhypertexte"/>
          </w:rPr>
          <w:t>2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Objectifs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_Toc114999695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8D70F91" w14:textId="77777777" w:rsidR="00C83E77" w:rsidRDefault="00AB420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6" w:history="1">
        <w:r w:rsidR="00C83E77" w:rsidRPr="00990CCB">
          <w:rPr>
            <w:rStyle w:val="Lienhypertexte"/>
          </w:rPr>
          <w:t>3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Fonctionnelle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_Toc114999696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2D7D1202" w14:textId="77777777" w:rsidR="00C83E77" w:rsidRDefault="00AB420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7" w:history="1">
        <w:r w:rsidR="00C83E77" w:rsidRPr="00990CCB">
          <w:rPr>
            <w:rStyle w:val="Lienhypertexte"/>
          </w:rPr>
          <w:t>4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Planification initiale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_Toc114999697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32289285" w14:textId="77777777" w:rsidR="00C83E77" w:rsidRDefault="00AB420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8" w:history="1">
        <w:r w:rsidR="00C83E77" w:rsidRPr="00990CCB">
          <w:rPr>
            <w:rStyle w:val="Lienhypertexte"/>
          </w:rPr>
          <w:t>5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Analyse Technique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_Toc114999698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3</w:t>
        </w:r>
        <w:r w:rsidR="00C83E77">
          <w:rPr>
            <w:webHidden/>
          </w:rPr>
          <w:fldChar w:fldCharType="end"/>
        </w:r>
      </w:hyperlink>
    </w:p>
    <w:p w14:paraId="5989D035" w14:textId="77777777" w:rsidR="00C83E77" w:rsidRDefault="00AB420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699" w:history="1">
        <w:r w:rsidR="00C83E77" w:rsidRPr="00990CCB">
          <w:rPr>
            <w:rStyle w:val="Lienhypertexte"/>
          </w:rPr>
          <w:t>6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Environnement de travail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_Toc114999699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7055D92" w14:textId="77777777" w:rsidR="00C83E77" w:rsidRDefault="00AB420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0" w:history="1">
        <w:r w:rsidR="00C83E77" w:rsidRPr="00990CCB">
          <w:rPr>
            <w:rStyle w:val="Lienhypertexte"/>
          </w:rPr>
          <w:t>7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Suivi du développement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_Toc114999700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43E3551F" w14:textId="77777777" w:rsidR="00C83E77" w:rsidRDefault="00AB420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1" w:history="1">
        <w:r w:rsidR="00C83E77" w:rsidRPr="00990CCB">
          <w:rPr>
            <w:rStyle w:val="Lienhypertexte"/>
          </w:rPr>
          <w:t>8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Erreurs restantes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_Toc114999701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0345711D" w14:textId="77777777" w:rsidR="00C83E77" w:rsidRDefault="00AB420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2" w:history="1">
        <w:r w:rsidR="00C83E77" w:rsidRPr="00990CCB">
          <w:rPr>
            <w:rStyle w:val="Lienhypertexte"/>
          </w:rPr>
          <w:t>9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Liste des livrables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_Toc114999702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A1119C3" w14:textId="77777777" w:rsidR="00C83E77" w:rsidRDefault="00AB420F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14999703" w:history="1">
        <w:r w:rsidR="00C83E77" w:rsidRPr="00990CCB">
          <w:rPr>
            <w:rStyle w:val="Lienhypertexte"/>
          </w:rPr>
          <w:t>10</w:t>
        </w:r>
        <w:r w:rsidR="00C83E77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C83E77" w:rsidRPr="00990CCB">
          <w:rPr>
            <w:rStyle w:val="Lienhypertexte"/>
          </w:rPr>
          <w:t>Conclusions</w:t>
        </w:r>
        <w:r w:rsidR="00C83E77">
          <w:rPr>
            <w:webHidden/>
          </w:rPr>
          <w:tab/>
        </w:r>
        <w:r w:rsidR="00C83E77">
          <w:rPr>
            <w:webHidden/>
          </w:rPr>
          <w:fldChar w:fldCharType="begin"/>
        </w:r>
        <w:r w:rsidR="00C83E77">
          <w:rPr>
            <w:webHidden/>
          </w:rPr>
          <w:instrText xml:space="preserve"> PAGEREF _Toc114999703 \h </w:instrText>
        </w:r>
        <w:r w:rsidR="00C83E77">
          <w:rPr>
            <w:webHidden/>
          </w:rPr>
        </w:r>
        <w:r w:rsidR="00C83E77">
          <w:rPr>
            <w:webHidden/>
          </w:rPr>
          <w:fldChar w:fldCharType="separate"/>
        </w:r>
        <w:r w:rsidR="00C83E77">
          <w:rPr>
            <w:webHidden/>
          </w:rPr>
          <w:t>4</w:t>
        </w:r>
        <w:r w:rsidR="00C83E77">
          <w:rPr>
            <w:webHidden/>
          </w:rPr>
          <w:fldChar w:fldCharType="end"/>
        </w:r>
      </w:hyperlink>
    </w:p>
    <w:p w14:paraId="1D161879" w14:textId="77777777" w:rsidR="007C53D3" w:rsidRDefault="003F2179" w:rsidP="003F2179">
      <w:r>
        <w:fldChar w:fldCharType="end"/>
      </w:r>
    </w:p>
    <w:p w14:paraId="73B5A123" w14:textId="77777777" w:rsidR="00791020" w:rsidRDefault="00791020" w:rsidP="00791020">
      <w:pPr>
        <w:rPr>
          <w:bCs/>
          <w:i/>
          <w:sz w:val="20"/>
          <w:u w:val="single"/>
        </w:rPr>
      </w:pPr>
    </w:p>
    <w:p w14:paraId="19F3AAFC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  <w:u w:val="single"/>
        </w:rPr>
        <w:t>NOTE L’INTENTION DES UTILISATEURS DE CE CANEVAS</w:t>
      </w:r>
      <w:r w:rsidRPr="00791020">
        <w:rPr>
          <w:bCs/>
          <w:i/>
          <w:sz w:val="20"/>
        </w:rPr>
        <w:t>:</w:t>
      </w:r>
      <w:r w:rsidRPr="00791020">
        <w:rPr>
          <w:bCs/>
          <w:i/>
          <w:sz w:val="20"/>
        </w:rPr>
        <w:br/>
        <w:t>Toutes les parties en italiques sont là pour aider à comprendre ce qu’il faut mettre dans cette partie du document. Elles n’ont donc aucune raison d’être dans le document final.</w:t>
      </w:r>
    </w:p>
    <w:p w14:paraId="33F35559" w14:textId="77777777" w:rsidR="00791020" w:rsidRPr="00791020" w:rsidRDefault="00791020" w:rsidP="00791020">
      <w:pPr>
        <w:rPr>
          <w:bCs/>
          <w:i/>
          <w:sz w:val="20"/>
        </w:rPr>
      </w:pPr>
      <w:r w:rsidRPr="00791020">
        <w:rPr>
          <w:bCs/>
          <w:i/>
          <w:sz w:val="20"/>
        </w:rPr>
        <w:t xml:space="preserve">De plus, en fonction du type de projet,  il est tout à fait possible que certains chapitres ou paragraphes n’aient aucun sens. Dans ce cas il est recommandé de les retirer du document pour éviter de l’alourdir inutilement.  </w:t>
      </w:r>
    </w:p>
    <w:p w14:paraId="191DFBF8" w14:textId="77777777" w:rsidR="00C930E9" w:rsidRDefault="007C53D3" w:rsidP="003F2179">
      <w:r>
        <w:br w:type="page"/>
      </w:r>
    </w:p>
    <w:p w14:paraId="1923B82A" w14:textId="7121F9E6" w:rsidR="005441C5" w:rsidRDefault="007C53D3" w:rsidP="005441C5">
      <w:pPr>
        <w:pStyle w:val="Titre1"/>
      </w:pPr>
      <w:bookmarkStart w:id="0" w:name="_Toc114999694"/>
      <w:r w:rsidRPr="00791020">
        <w:lastRenderedPageBreak/>
        <w:t>Introduction</w:t>
      </w:r>
      <w:bookmarkEnd w:id="0"/>
      <w:r w:rsidR="00C930E9" w:rsidRPr="00791020">
        <w:t xml:space="preserve"> </w:t>
      </w:r>
    </w:p>
    <w:p w14:paraId="3F7CEA36" w14:textId="3631E49F" w:rsidR="005441C5" w:rsidRDefault="005441C5" w:rsidP="005441C5"/>
    <w:p w14:paraId="331C7AC9" w14:textId="08A869EB" w:rsidR="005441C5" w:rsidRPr="005441C5" w:rsidRDefault="005441C5" w:rsidP="005441C5">
      <w:pPr>
        <w:ind w:left="360"/>
      </w:pPr>
      <w:r>
        <w:t>Le but du projet est d’accroître mes compétences à l’autonomie, en programmation C# (console), et une idée reçue de la vie, en entreprise lors d’un mandat/projet.</w:t>
      </w:r>
      <w:r>
        <w:br/>
        <w:t xml:space="preserve">Afin d’acquérir tout ces compétences, je le fais au travers d’un programme que je dois concevoir en C# d’un jeu populaire qui se nomme : </w:t>
      </w:r>
      <w:proofErr w:type="spellStart"/>
      <w:r>
        <w:t>Space</w:t>
      </w:r>
      <w:proofErr w:type="spellEnd"/>
      <w:r>
        <w:t xml:space="preserve"> </w:t>
      </w:r>
      <w:proofErr w:type="spellStart"/>
      <w:r>
        <w:t>Invaders</w:t>
      </w:r>
      <w:proofErr w:type="spellEnd"/>
      <w:r>
        <w:t>.</w:t>
      </w:r>
    </w:p>
    <w:p w14:paraId="79A209D4" w14:textId="5F3C763A" w:rsidR="006E2C58" w:rsidRDefault="006E2C58" w:rsidP="006E2C58">
      <w:pPr>
        <w:rPr>
          <w:szCs w:val="14"/>
        </w:rPr>
      </w:pPr>
    </w:p>
    <w:p w14:paraId="586000C7" w14:textId="77777777" w:rsidR="006E2C58" w:rsidRPr="003E60F7" w:rsidRDefault="006E2C58" w:rsidP="003E60F7">
      <w:pPr>
        <w:pStyle w:val="Titre1"/>
      </w:pPr>
      <w:bookmarkStart w:id="1" w:name="_Toc114999695"/>
      <w:r w:rsidRPr="00791020">
        <w:t>Objectifs</w:t>
      </w:r>
      <w:bookmarkEnd w:id="1"/>
    </w:p>
    <w:p w14:paraId="760AB3EC" w14:textId="77777777" w:rsidR="006E2C58" w:rsidRDefault="006E2C58" w:rsidP="006E2C58">
      <w:pPr>
        <w:rPr>
          <w:szCs w:val="14"/>
        </w:rPr>
      </w:pPr>
    </w:p>
    <w:p w14:paraId="13A55894" w14:textId="77777777" w:rsidR="00AE470C" w:rsidRPr="00C83E77" w:rsidRDefault="006E2C58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 xml:space="preserve">Ce chapitre énumère les objectifs du projet. L'atteinte ou non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>de c</w:t>
      </w:r>
      <w:r w:rsidRPr="00C83E77">
        <w:rPr>
          <w:rFonts w:ascii="Arial" w:hAnsi="Arial"/>
          <w:i/>
          <w:iCs/>
          <w:sz w:val="24"/>
          <w:szCs w:val="14"/>
          <w:lang w:eastAsia="fr-FR"/>
        </w:rPr>
        <w:t>eux-ci devr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a pouvoir être contrôlée à la fin du projet. Les objectifs pourront </w:t>
      </w:r>
      <w:r w:rsidR="00684B3D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éventuellement </w:t>
      </w:r>
      <w:r w:rsidR="007C53D3" w:rsidRPr="00C83E77">
        <w:rPr>
          <w:rFonts w:ascii="Arial" w:hAnsi="Arial"/>
          <w:i/>
          <w:iCs/>
          <w:sz w:val="24"/>
          <w:szCs w:val="14"/>
          <w:lang w:eastAsia="fr-FR"/>
        </w:rPr>
        <w:t xml:space="preserve">être revus après l'analyse. </w:t>
      </w:r>
    </w:p>
    <w:p w14:paraId="4943D259" w14:textId="77777777" w:rsidR="00AE470C" w:rsidRPr="00C83E77" w:rsidRDefault="00AE470C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</w:p>
    <w:p w14:paraId="49E97D18" w14:textId="77777777" w:rsidR="007C53D3" w:rsidRPr="00C83E77" w:rsidRDefault="007C53D3" w:rsidP="00C83E77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C83E77">
        <w:rPr>
          <w:rFonts w:ascii="Arial" w:hAnsi="Arial"/>
          <w:i/>
          <w:iCs/>
          <w:sz w:val="24"/>
          <w:szCs w:val="14"/>
          <w:lang w:eastAsia="fr-FR"/>
        </w:rPr>
        <w:t>Ces éléments peuvent être repris des spécifications de départ.</w:t>
      </w:r>
    </w:p>
    <w:p w14:paraId="1D70D69D" w14:textId="77777777" w:rsidR="0083170D" w:rsidRDefault="0083170D" w:rsidP="0083170D">
      <w:pPr>
        <w:pStyle w:val="Titre1"/>
      </w:pPr>
      <w:bookmarkStart w:id="2" w:name="_Toc114999696"/>
      <w:r>
        <w:t>Analyse</w:t>
      </w:r>
      <w:r w:rsidR="00E12330">
        <w:t xml:space="preserve"> </w:t>
      </w:r>
      <w:r w:rsidR="003A15E6">
        <w:t>Fonctionnelle</w:t>
      </w:r>
      <w:bookmarkEnd w:id="2"/>
    </w:p>
    <w:p w14:paraId="0CE61729" w14:textId="3432A23D" w:rsidR="003A15E6" w:rsidRDefault="003A15E6" w:rsidP="003A15E6"/>
    <w:p w14:paraId="76A957A6" w14:textId="3709CCD7" w:rsidR="00F47723" w:rsidRDefault="00F47723" w:rsidP="005F3469">
      <w:pPr>
        <w:rPr>
          <w:rFonts w:ascii="Abadi" w:hAnsi="Abadi"/>
          <w:b/>
          <w:bCs/>
          <w:sz w:val="32"/>
          <w:szCs w:val="32"/>
        </w:rPr>
      </w:pPr>
    </w:p>
    <w:p w14:paraId="0E041F30" w14:textId="4F2D281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266CD6D" w14:textId="0CE37963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DB47394" w14:textId="5EC2B979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F524673" w14:textId="42658E68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D150386" w14:textId="3A34FA0E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69C4C7" w14:textId="7DAECA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589502D" w14:textId="6FD59BE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70CAA051" w14:textId="287534A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371631A" w14:textId="1FF3A90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1A81715" w14:textId="088A5A8C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3EC05F23" w14:textId="750E96FB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BC31025" w14:textId="154F4A1D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1DDAF8E1" w14:textId="748A8802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01909E61" w14:textId="2418A736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0D39064" w14:textId="2F574680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42386987" w14:textId="09352F65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5867F6E1" w14:textId="2776F0A1" w:rsidR="005F3469" w:rsidRDefault="005F3469" w:rsidP="005F3469">
      <w:pPr>
        <w:rPr>
          <w:rFonts w:ascii="Abadi" w:hAnsi="Abadi"/>
          <w:b/>
          <w:bCs/>
          <w:sz w:val="32"/>
          <w:szCs w:val="32"/>
        </w:rPr>
      </w:pPr>
    </w:p>
    <w:p w14:paraId="6C522F58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1E30807E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3874462A" w14:textId="77777777" w:rsidR="005F3469" w:rsidRDefault="005F3469" w:rsidP="00F47723">
      <w:pPr>
        <w:rPr>
          <w:rFonts w:ascii="Abadi" w:hAnsi="Abadi"/>
          <w:b/>
          <w:bCs/>
          <w:sz w:val="40"/>
          <w:szCs w:val="40"/>
        </w:rPr>
      </w:pPr>
    </w:p>
    <w:p w14:paraId="5994724A" w14:textId="3490F784" w:rsidR="00F47723" w:rsidRPr="00CA13D9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lastRenderedPageBreak/>
        <w:t>Menu Start :</w:t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b/>
          <w:bCs/>
          <w:noProof/>
        </w:rPr>
        <w:drawing>
          <wp:inline distT="0" distB="0" distL="0" distR="0" wp14:anchorId="39F7A922" wp14:editId="66E050CE">
            <wp:extent cx="5594667" cy="2533591"/>
            <wp:effectExtent l="0" t="0" r="635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25761"/>
                    <a:stretch/>
                  </pic:blipFill>
                  <pic:spPr bwMode="auto">
                    <a:xfrm>
                      <a:off x="0" y="0"/>
                      <a:ext cx="5666076" cy="256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</w:rPr>
        <w:br/>
      </w:r>
      <w:r w:rsidRPr="00CA13D9">
        <w:rPr>
          <w:rFonts w:ascii="Abadi" w:hAnsi="Abadi"/>
          <w:sz w:val="32"/>
          <w:szCs w:val="32"/>
        </w:rPr>
        <w:br/>
        <w:t xml:space="preserve">En tant que qu’utilisateur, je dois pouvoir avoir une interface utilisateur, afin de pouvoir utiliser le programme. </w:t>
      </w:r>
    </w:p>
    <w:p w14:paraId="3BA3B94A" w14:textId="77777777" w:rsidR="00B31AE8" w:rsidRDefault="00B31AE8" w:rsidP="00F47723">
      <w:pPr>
        <w:rPr>
          <w:rFonts w:ascii="Abadi" w:hAnsi="Abadi"/>
          <w:sz w:val="32"/>
          <w:szCs w:val="32"/>
        </w:rPr>
      </w:pPr>
    </w:p>
    <w:p w14:paraId="2EF16BCF" w14:textId="753FE50F" w:rsidR="00F47723" w:rsidRDefault="00B31AE8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t xml:space="preserve">En tant qu’utilisateur, je dois pouvoir </w:t>
      </w:r>
      <w:r w:rsidR="00FD2569">
        <w:rPr>
          <w:rFonts w:ascii="Abadi" w:hAnsi="Abadi"/>
          <w:sz w:val="32"/>
          <w:szCs w:val="32"/>
        </w:rPr>
        <w:t>identifier</w:t>
      </w:r>
      <w:r>
        <w:rPr>
          <w:rFonts w:ascii="Abadi" w:hAnsi="Abadi"/>
          <w:sz w:val="32"/>
          <w:szCs w:val="32"/>
        </w:rPr>
        <w:t xml:space="preserve"> le programme que je lance</w:t>
      </w:r>
      <w:r w:rsidR="002B4462">
        <w:rPr>
          <w:rFonts w:ascii="Abadi" w:hAnsi="Abadi"/>
          <w:sz w:val="32"/>
          <w:szCs w:val="32"/>
        </w:rPr>
        <w:t xml:space="preserve"> avec un menu de démarrage</w:t>
      </w:r>
      <w:r>
        <w:rPr>
          <w:rFonts w:ascii="Abadi" w:hAnsi="Abadi"/>
          <w:sz w:val="32"/>
          <w:szCs w:val="32"/>
        </w:rPr>
        <w:t>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b/>
          <w:bCs/>
          <w:sz w:val="36"/>
          <w:szCs w:val="36"/>
        </w:rPr>
        <w:t>Test d’acceptance :</w:t>
      </w:r>
      <w:r w:rsidR="00F47723" w:rsidRPr="00CA13D9">
        <w:rPr>
          <w:rFonts w:ascii="Abadi" w:hAnsi="Abadi"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 enter » le programme va être rediriger sur le menu de sélections</w:t>
      </w:r>
      <w:r w:rsidR="00F47723" w:rsidRPr="00CA13D9">
        <w:rPr>
          <w:rFonts w:ascii="Abadi" w:hAnsi="Abadi"/>
          <w:sz w:val="32"/>
          <w:szCs w:val="32"/>
        </w:rPr>
        <w:br/>
        <w:t xml:space="preserve">  </w:t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 escape » la fenêtre se ferme et le programme </w:t>
      </w:r>
      <w:r w:rsidR="00F47723">
        <w:rPr>
          <w:rFonts w:ascii="Abadi" w:hAnsi="Abadi"/>
          <w:sz w:val="32"/>
          <w:szCs w:val="32"/>
        </w:rPr>
        <w:t>s’</w:t>
      </w:r>
      <w:r w:rsidR="00F47723" w:rsidRPr="00CA13D9">
        <w:rPr>
          <w:rFonts w:ascii="Abadi" w:hAnsi="Abadi"/>
          <w:sz w:val="32"/>
          <w:szCs w:val="32"/>
        </w:rPr>
        <w:t>éteint.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</w:r>
    </w:p>
    <w:p w14:paraId="75D81009" w14:textId="77777777" w:rsidR="000C23A6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sz w:val="32"/>
          <w:szCs w:val="32"/>
        </w:rPr>
        <w:br/>
      </w:r>
    </w:p>
    <w:p w14:paraId="3236F785" w14:textId="5837F5A8" w:rsidR="00F47723" w:rsidRDefault="00F47723" w:rsidP="00F47723">
      <w:pPr>
        <w:rPr>
          <w:rFonts w:ascii="Abadi" w:hAnsi="Abadi"/>
          <w:sz w:val="32"/>
          <w:szCs w:val="32"/>
        </w:rPr>
      </w:pPr>
    </w:p>
    <w:p w14:paraId="0D612EA7" w14:textId="64478678" w:rsidR="00FE2004" w:rsidRDefault="00FE2004" w:rsidP="00F47723">
      <w:pPr>
        <w:rPr>
          <w:rFonts w:ascii="Abadi" w:hAnsi="Abadi"/>
          <w:sz w:val="32"/>
          <w:szCs w:val="32"/>
        </w:rPr>
      </w:pPr>
    </w:p>
    <w:p w14:paraId="26FEA693" w14:textId="12492E58" w:rsidR="00FE2004" w:rsidRDefault="00FE2004" w:rsidP="00F47723">
      <w:pPr>
        <w:rPr>
          <w:rFonts w:ascii="Abadi" w:hAnsi="Abadi"/>
          <w:sz w:val="32"/>
          <w:szCs w:val="32"/>
        </w:rPr>
      </w:pPr>
    </w:p>
    <w:p w14:paraId="1C83B0C0" w14:textId="032073DF" w:rsidR="00FE2004" w:rsidRDefault="00FE2004" w:rsidP="00F47723">
      <w:pPr>
        <w:rPr>
          <w:rFonts w:ascii="Abadi" w:hAnsi="Abadi"/>
          <w:sz w:val="32"/>
          <w:szCs w:val="32"/>
        </w:rPr>
      </w:pPr>
    </w:p>
    <w:p w14:paraId="0F09D562" w14:textId="074BB9E5" w:rsidR="00FE2004" w:rsidRDefault="00FE2004" w:rsidP="00F47723">
      <w:pPr>
        <w:rPr>
          <w:rFonts w:ascii="Abadi" w:hAnsi="Abadi"/>
          <w:sz w:val="32"/>
          <w:szCs w:val="32"/>
        </w:rPr>
      </w:pPr>
    </w:p>
    <w:p w14:paraId="7F272D86" w14:textId="1D0A7BBF" w:rsidR="00FE2004" w:rsidRDefault="00FE2004" w:rsidP="00F47723">
      <w:pPr>
        <w:rPr>
          <w:rFonts w:ascii="Abadi" w:hAnsi="Abadi"/>
          <w:sz w:val="32"/>
          <w:szCs w:val="32"/>
        </w:rPr>
      </w:pPr>
    </w:p>
    <w:p w14:paraId="363A10D9" w14:textId="77777777" w:rsidR="00FE2004" w:rsidRDefault="00FE2004" w:rsidP="00F47723">
      <w:pPr>
        <w:rPr>
          <w:rFonts w:ascii="Abadi" w:hAnsi="Abadi"/>
          <w:sz w:val="32"/>
          <w:szCs w:val="32"/>
        </w:rPr>
      </w:pPr>
    </w:p>
    <w:p w14:paraId="01C27EBD" w14:textId="59599E92" w:rsidR="00F47723" w:rsidRDefault="00F47723" w:rsidP="00F47723">
      <w:pPr>
        <w:rPr>
          <w:rFonts w:ascii="Abadi" w:hAnsi="Abadi"/>
          <w:sz w:val="32"/>
          <w:szCs w:val="32"/>
        </w:rPr>
      </w:pPr>
      <w:r w:rsidRPr="00CA13D9">
        <w:rPr>
          <w:rFonts w:ascii="Abadi" w:hAnsi="Abadi"/>
          <w:b/>
          <w:bCs/>
          <w:sz w:val="40"/>
          <w:szCs w:val="40"/>
        </w:rPr>
        <w:t xml:space="preserve">Menu Select : </w:t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b/>
          <w:bCs/>
          <w:noProof/>
          <w:sz w:val="32"/>
          <w:szCs w:val="32"/>
        </w:rPr>
        <w:drawing>
          <wp:inline distT="0" distB="0" distL="0" distR="0" wp14:anchorId="0A4560EE" wp14:editId="5C3A36C8">
            <wp:extent cx="5956588" cy="2933647"/>
            <wp:effectExtent l="0" t="0" r="6350" b="6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534" cy="296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t>En tant que joueur, je dois pouvoir naviguer dans un menu de sélection afin d’exploiter tout le programme que l’on me fournit</w:t>
      </w:r>
      <w:r>
        <w:rPr>
          <w:rFonts w:ascii="Abadi" w:hAnsi="Abadi"/>
          <w:sz w:val="32"/>
          <w:szCs w:val="32"/>
        </w:rPr>
        <w:t>, et de trouver l’informations que je cherche dans ce programme</w:t>
      </w:r>
      <w:r w:rsidRPr="00CA13D9">
        <w:rPr>
          <w:rFonts w:ascii="Abadi" w:hAnsi="Abadi"/>
          <w:sz w:val="32"/>
          <w:szCs w:val="32"/>
        </w:rPr>
        <w:t>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Pr="00CA13D9">
        <w:rPr>
          <w:rFonts w:ascii="Abadi" w:hAnsi="Abadi"/>
          <w:b/>
          <w:bCs/>
          <w:sz w:val="36"/>
          <w:szCs w:val="36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  <w:t>-Lorsque j’appuie sur « Enter » l’action en fonction de la sélections, va faire l’action demandé derrière le code</w:t>
      </w:r>
      <w:r>
        <w:rPr>
          <w:rFonts w:ascii="Abadi" w:hAnsi="Abadi"/>
          <w:sz w:val="32"/>
          <w:szCs w:val="32"/>
        </w:rPr>
        <w:t> :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Play </w:t>
      </w:r>
      <w:r w:rsidRPr="008B3F54">
        <w:rPr>
          <w:rFonts w:ascii="Abadi" w:hAnsi="Abadi"/>
          <w:b/>
          <w:bCs/>
          <w:sz w:val="32"/>
          <w:szCs w:val="32"/>
        </w:rPr>
        <w:tab/>
      </w:r>
      <w:r>
        <w:rPr>
          <w:rFonts w:ascii="Abadi" w:hAnsi="Abadi"/>
          <w:sz w:val="32"/>
          <w:szCs w:val="32"/>
        </w:rPr>
        <w:tab/>
        <w:t>: Va être rediriger sur le menu du jeu « </w:t>
      </w:r>
      <w:proofErr w:type="spellStart"/>
      <w:r>
        <w:rPr>
          <w:rFonts w:ascii="Abadi" w:hAnsi="Abadi"/>
          <w:sz w:val="32"/>
          <w:szCs w:val="32"/>
        </w:rPr>
        <w:t>Space</w:t>
      </w:r>
      <w:proofErr w:type="spellEnd"/>
      <w:r w:rsidR="003E4D43">
        <w:rPr>
          <w:rFonts w:ascii="Abadi" w:hAnsi="Abadi"/>
          <w:sz w:val="32"/>
          <w:szCs w:val="32"/>
        </w:rPr>
        <w:t>...</w:t>
      </w:r>
      <w:r w:rsidR="00FE2004">
        <w:rPr>
          <w:rFonts w:ascii="Abadi" w:hAnsi="Abadi"/>
          <w:sz w:val="32"/>
          <w:szCs w:val="32"/>
        </w:rPr>
        <w:t> »</w:t>
      </w:r>
      <w:r>
        <w:rPr>
          <w:rFonts w:ascii="Abadi" w:hAnsi="Abadi"/>
          <w:sz w:val="32"/>
          <w:szCs w:val="32"/>
        </w:rPr>
        <w:br/>
        <w:t xml:space="preserve"> </w:t>
      </w:r>
      <w:r>
        <w:rPr>
          <w:rFonts w:ascii="Abadi" w:hAnsi="Abadi"/>
          <w:sz w:val="32"/>
          <w:szCs w:val="32"/>
        </w:rPr>
        <w:tab/>
      </w:r>
      <w:r w:rsidRPr="008B3F54">
        <w:rPr>
          <w:rFonts w:ascii="Abadi" w:hAnsi="Abadi"/>
          <w:b/>
          <w:bCs/>
          <w:sz w:val="32"/>
          <w:szCs w:val="32"/>
        </w:rPr>
        <w:t>Option</w:t>
      </w:r>
      <w:r>
        <w:rPr>
          <w:rFonts w:ascii="Abadi" w:hAnsi="Abadi"/>
          <w:sz w:val="32"/>
          <w:szCs w:val="32"/>
        </w:rPr>
        <w:t> </w:t>
      </w:r>
      <w:r>
        <w:rPr>
          <w:rFonts w:ascii="Abadi" w:hAnsi="Abadi"/>
          <w:sz w:val="32"/>
          <w:szCs w:val="32"/>
        </w:rPr>
        <w:tab/>
        <w:t>: Va être rediriger sur le menu des options</w:t>
      </w:r>
    </w:p>
    <w:p w14:paraId="6B5FAC96" w14:textId="77777777" w:rsidR="000C23A6" w:rsidRDefault="00F47723" w:rsidP="00F47723">
      <w:pPr>
        <w:ind w:left="705"/>
        <w:rPr>
          <w:rFonts w:ascii="Abadi" w:hAnsi="Abadi"/>
          <w:sz w:val="32"/>
          <w:szCs w:val="32"/>
        </w:rPr>
      </w:pPr>
      <w:r w:rsidRPr="008B3F54">
        <w:rPr>
          <w:rFonts w:ascii="Abadi" w:hAnsi="Abadi"/>
          <w:b/>
          <w:bCs/>
          <w:sz w:val="32"/>
          <w:szCs w:val="32"/>
        </w:rPr>
        <w:t>Crédit</w:t>
      </w:r>
      <w:r>
        <w:rPr>
          <w:rFonts w:ascii="Abadi" w:hAnsi="Abadi"/>
          <w:sz w:val="32"/>
          <w:szCs w:val="32"/>
        </w:rPr>
        <w:tab/>
        <w:t>: Va être rediriger sur le menu crédit</w:t>
      </w:r>
      <w:r>
        <w:rPr>
          <w:rFonts w:ascii="Abadi" w:hAnsi="Abadi"/>
          <w:sz w:val="32"/>
          <w:szCs w:val="32"/>
        </w:rPr>
        <w:br/>
      </w:r>
      <w:r w:rsidRPr="008B3F54">
        <w:rPr>
          <w:rFonts w:ascii="Abadi" w:hAnsi="Abadi"/>
          <w:b/>
          <w:bCs/>
          <w:sz w:val="32"/>
          <w:szCs w:val="32"/>
        </w:rPr>
        <w:t>Quitter</w:t>
      </w:r>
      <w:r>
        <w:rPr>
          <w:rFonts w:ascii="Abadi" w:hAnsi="Abadi"/>
          <w:sz w:val="32"/>
          <w:szCs w:val="32"/>
        </w:rPr>
        <w:tab/>
        <w:t>:</w:t>
      </w:r>
      <w:r w:rsidRPr="00303A47">
        <w:rPr>
          <w:rFonts w:ascii="Abadi" w:hAnsi="Abadi"/>
          <w:sz w:val="32"/>
          <w:szCs w:val="32"/>
        </w:rPr>
        <w:t xml:space="preserve"> </w:t>
      </w:r>
      <w:r>
        <w:rPr>
          <w:rFonts w:ascii="Abadi" w:hAnsi="Abadi"/>
          <w:sz w:val="32"/>
          <w:szCs w:val="32"/>
        </w:rPr>
        <w:t>L</w:t>
      </w:r>
      <w:r w:rsidRPr="00CA13D9">
        <w:rPr>
          <w:rFonts w:ascii="Abadi" w:hAnsi="Abadi"/>
          <w:sz w:val="32"/>
          <w:szCs w:val="32"/>
        </w:rPr>
        <w:t xml:space="preserve">a fenêtre se ferme et le programme </w:t>
      </w:r>
      <w:r>
        <w:rPr>
          <w:rFonts w:ascii="Abadi" w:hAnsi="Abadi"/>
          <w:sz w:val="32"/>
          <w:szCs w:val="32"/>
        </w:rPr>
        <w:t>s’</w:t>
      </w:r>
      <w:r w:rsidRPr="00CA13D9">
        <w:rPr>
          <w:rFonts w:ascii="Abadi" w:hAnsi="Abadi"/>
          <w:sz w:val="32"/>
          <w:szCs w:val="32"/>
        </w:rPr>
        <w:t>éteint.</w:t>
      </w:r>
    </w:p>
    <w:p w14:paraId="7D4624F6" w14:textId="5D1E3838" w:rsidR="000C23A6" w:rsidRPr="00CA13D9" w:rsidRDefault="00F47723" w:rsidP="00F47723">
      <w:pPr>
        <w:ind w:left="705"/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br/>
      </w:r>
    </w:p>
    <w:p w14:paraId="1D84CED6" w14:textId="433C5999" w:rsidR="00F47723" w:rsidRPr="00CA13D9" w:rsidRDefault="00F47723" w:rsidP="00F47723">
      <w:pPr>
        <w:ind w:left="705"/>
        <w:rPr>
          <w:rFonts w:ascii="Abadi" w:hAnsi="Abadi"/>
          <w:sz w:val="32"/>
          <w:szCs w:val="32"/>
        </w:rPr>
      </w:pPr>
    </w:p>
    <w:p w14:paraId="528EA53B" w14:textId="77777777" w:rsidR="000C23A6" w:rsidRDefault="00F47723" w:rsidP="00F47723">
      <w:pPr>
        <w:rPr>
          <w:rFonts w:ascii="Abadi" w:hAnsi="Abadi"/>
          <w:b/>
          <w:bCs/>
          <w:sz w:val="36"/>
          <w:szCs w:val="36"/>
        </w:rPr>
      </w:pPr>
      <w:r w:rsidRPr="00CA13D9">
        <w:rPr>
          <w:rFonts w:ascii="Abadi" w:hAnsi="Abadi"/>
          <w:b/>
          <w:bCs/>
          <w:sz w:val="40"/>
          <w:szCs w:val="40"/>
        </w:rPr>
        <w:t>Menu Option :</w:t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/>
          <w:b/>
          <w:bCs/>
          <w:noProof/>
          <w:sz w:val="40"/>
          <w:szCs w:val="40"/>
        </w:rPr>
        <w:drawing>
          <wp:inline distT="0" distB="0" distL="0" distR="0" wp14:anchorId="0FC10AB1" wp14:editId="75135710">
            <wp:extent cx="5589905" cy="2989046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9063" cy="300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13D9">
        <w:rPr>
          <w:rFonts w:ascii="Abadi" w:hAnsi="Abadi"/>
          <w:b/>
          <w:bCs/>
          <w:sz w:val="40"/>
          <w:szCs w:val="40"/>
        </w:rPr>
        <w:br/>
      </w:r>
      <w:r w:rsidRPr="00CA13D9">
        <w:rPr>
          <w:rFonts w:ascii="Abadi" w:hAnsi="Abadi" w:cstheme="minorHAnsi"/>
          <w:sz w:val="32"/>
          <w:szCs w:val="32"/>
        </w:rPr>
        <w:t>En ta</w:t>
      </w:r>
      <w:r w:rsidRPr="00CA13D9">
        <w:rPr>
          <w:rFonts w:ascii="Abadi" w:hAnsi="Abadi"/>
          <w:sz w:val="32"/>
          <w:szCs w:val="32"/>
        </w:rPr>
        <w:t>nt que joueur, je dois pouvoir modifier des paramètres tel que la musique et les bruitages, du jeu.</w:t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sz w:val="32"/>
          <w:szCs w:val="32"/>
        </w:rPr>
        <w:br/>
      </w:r>
      <w:r w:rsidRPr="00CA13D9"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</w:p>
    <w:p w14:paraId="6FF1CDE9" w14:textId="77726972" w:rsidR="00F97881" w:rsidRDefault="000C23A6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b/>
          <w:bCs/>
          <w:sz w:val="36"/>
          <w:szCs w:val="36"/>
        </w:rPr>
        <w:t xml:space="preserve">( !!! ajouter la </w:t>
      </w:r>
      <w:proofErr w:type="spellStart"/>
      <w:r>
        <w:rPr>
          <w:rFonts w:ascii="Abadi" w:hAnsi="Abadi"/>
          <w:b/>
          <w:bCs/>
          <w:sz w:val="36"/>
          <w:szCs w:val="36"/>
        </w:rPr>
        <w:t>difficultée</w:t>
      </w:r>
      <w:proofErr w:type="spellEnd"/>
      <w:r>
        <w:rPr>
          <w:rFonts w:ascii="Abadi" w:hAnsi="Abadi"/>
          <w:b/>
          <w:bCs/>
          <w:sz w:val="36"/>
          <w:szCs w:val="36"/>
        </w:rPr>
        <w:t>)</w:t>
      </w:r>
      <w:r w:rsidR="00F47723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t>-Lorsque j’appuie sur « flèche du haut » je navigue dans le menu de sélections, vers le haut</w:t>
      </w:r>
      <w:r w:rsidR="00F47723" w:rsidRPr="00CA13D9">
        <w:rPr>
          <w:rFonts w:ascii="Abadi" w:hAnsi="Abadi"/>
          <w:b/>
          <w:bCs/>
          <w:sz w:val="36"/>
          <w:szCs w:val="36"/>
        </w:rPr>
        <w:br/>
      </w:r>
      <w:r w:rsidR="00F47723" w:rsidRPr="00CA13D9">
        <w:rPr>
          <w:rFonts w:ascii="Abadi" w:hAnsi="Abadi"/>
          <w:sz w:val="32"/>
          <w:szCs w:val="32"/>
        </w:rPr>
        <w:br/>
        <w:t>-Lorsque j’appuie sur « la flèche du bas » je navigue dans le menu de sélections, vers le bas</w:t>
      </w:r>
      <w:r w:rsidR="00F47723" w:rsidRPr="00CA13D9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br/>
        <w:t xml:space="preserve">-Lorsque j’appuie sur « Enter » 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ON » (Activé) va devenir « OFF » (Désactivé)</w:t>
      </w:r>
      <w:r w:rsidR="00F47723">
        <w:rPr>
          <w:rFonts w:ascii="Abadi" w:hAnsi="Abadi"/>
          <w:sz w:val="32"/>
          <w:szCs w:val="32"/>
        </w:rPr>
        <w:br/>
        <w:t>à l’inverse</w:t>
      </w:r>
      <w:r w:rsidR="00F47723">
        <w:rPr>
          <w:rFonts w:ascii="Abadi" w:hAnsi="Abadi"/>
          <w:sz w:val="32"/>
          <w:szCs w:val="32"/>
        </w:rPr>
        <w:br/>
      </w:r>
      <w:r w:rsidR="00F47723" w:rsidRPr="00CA13D9">
        <w:rPr>
          <w:rFonts w:ascii="Abadi" w:hAnsi="Abadi"/>
          <w:sz w:val="32"/>
          <w:szCs w:val="32"/>
        </w:rPr>
        <w:t>l’action</w:t>
      </w:r>
      <w:r w:rsidR="00F47723">
        <w:rPr>
          <w:rFonts w:ascii="Abadi" w:hAnsi="Abadi"/>
          <w:sz w:val="32"/>
          <w:szCs w:val="32"/>
        </w:rPr>
        <w:t xml:space="preserve"> « OFF » (Désactivé) va devenir « ON » (Activé)</w:t>
      </w:r>
      <w:r w:rsidR="00F47723">
        <w:rPr>
          <w:rFonts w:ascii="Abadi" w:hAnsi="Abadi"/>
          <w:sz w:val="32"/>
          <w:szCs w:val="32"/>
        </w:rPr>
        <w:br/>
      </w:r>
      <w:r w:rsidR="00F47723">
        <w:rPr>
          <w:rFonts w:ascii="Abadi" w:hAnsi="Abadi"/>
          <w:sz w:val="32"/>
          <w:szCs w:val="32"/>
        </w:rPr>
        <w:br/>
        <w:t>Sur « Retour » le programme va être rediriger sur le menu de sélection.</w:t>
      </w:r>
      <w:r w:rsidR="00F47723">
        <w:rPr>
          <w:rFonts w:ascii="Abadi" w:hAnsi="Abadi"/>
          <w:sz w:val="32"/>
          <w:szCs w:val="32"/>
        </w:rPr>
        <w:br/>
      </w:r>
    </w:p>
    <w:p w14:paraId="0AFFA7BD" w14:textId="5E51EA13" w:rsidR="00F47723" w:rsidRDefault="00F47723" w:rsidP="00F47723">
      <w:pPr>
        <w:rPr>
          <w:rFonts w:ascii="Abadi" w:hAnsi="Abadi"/>
          <w:sz w:val="32"/>
          <w:szCs w:val="32"/>
        </w:rPr>
      </w:pPr>
      <w:r>
        <w:rPr>
          <w:rFonts w:ascii="Abadi" w:hAnsi="Abadi"/>
          <w:sz w:val="32"/>
          <w:szCs w:val="32"/>
        </w:rPr>
        <w:lastRenderedPageBreak/>
        <w:br/>
      </w:r>
      <w:r>
        <w:rPr>
          <w:rFonts w:ascii="Abadi" w:hAnsi="Abadi"/>
          <w:b/>
          <w:bCs/>
          <w:sz w:val="40"/>
          <w:szCs w:val="40"/>
        </w:rPr>
        <w:t>Menu crédit :</w:t>
      </w:r>
      <w:r>
        <w:rPr>
          <w:rFonts w:ascii="Abadi" w:hAnsi="Abadi"/>
          <w:b/>
          <w:bCs/>
          <w:sz w:val="40"/>
          <w:szCs w:val="40"/>
        </w:rPr>
        <w:br/>
      </w:r>
      <w:r w:rsidRPr="00037908">
        <w:rPr>
          <w:rFonts w:ascii="Abadi" w:hAnsi="Abadi" w:cstheme="minorHAnsi"/>
          <w:b/>
          <w:bCs/>
          <w:noProof/>
          <w:sz w:val="40"/>
          <w:szCs w:val="40"/>
        </w:rPr>
        <w:drawing>
          <wp:inline distT="0" distB="0" distL="0" distR="0" wp14:anchorId="2759CA5C" wp14:editId="4AB9CC81">
            <wp:extent cx="6274435" cy="2664207"/>
            <wp:effectExtent l="0" t="0" r="0" b="317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9514" cy="26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badi" w:hAnsi="Abadi"/>
          <w:b/>
          <w:bCs/>
          <w:sz w:val="40"/>
          <w:szCs w:val="40"/>
        </w:rPr>
        <w:br/>
      </w:r>
      <w:r>
        <w:rPr>
          <w:rFonts w:ascii="Abadi" w:hAnsi="Abadi"/>
          <w:sz w:val="32"/>
          <w:szCs w:val="32"/>
        </w:rPr>
        <w:t>En tant qu’utilisateur, je dois pouvoir identifier l’auteur de ce programme via un menu.</w:t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sz w:val="32"/>
          <w:szCs w:val="32"/>
        </w:rPr>
        <w:br/>
      </w:r>
      <w:r>
        <w:rPr>
          <w:rFonts w:ascii="Abadi" w:hAnsi="Abadi"/>
          <w:b/>
          <w:bCs/>
          <w:sz w:val="36"/>
          <w:szCs w:val="36"/>
        </w:rPr>
        <w:t>Test d’acceptance :</w:t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b/>
          <w:bCs/>
          <w:sz w:val="36"/>
          <w:szCs w:val="36"/>
        </w:rPr>
        <w:br/>
      </w:r>
      <w:r>
        <w:rPr>
          <w:rFonts w:ascii="Abadi" w:hAnsi="Abadi"/>
          <w:sz w:val="32"/>
          <w:szCs w:val="32"/>
        </w:rPr>
        <w:t xml:space="preserve">-Lorsque j’appuie sur « enter » le menu Crédit va être rediriger sur le menu </w:t>
      </w:r>
      <w:proofErr w:type="spellStart"/>
      <w:r>
        <w:rPr>
          <w:rFonts w:ascii="Abadi" w:hAnsi="Abadi"/>
          <w:sz w:val="32"/>
          <w:szCs w:val="32"/>
        </w:rPr>
        <w:t>Selection</w:t>
      </w:r>
      <w:proofErr w:type="spellEnd"/>
      <w:r>
        <w:rPr>
          <w:rFonts w:ascii="Abadi" w:hAnsi="Abadi"/>
          <w:sz w:val="32"/>
          <w:szCs w:val="32"/>
        </w:rPr>
        <w:t>.</w:t>
      </w:r>
      <w:r>
        <w:rPr>
          <w:rFonts w:ascii="Abadi" w:hAnsi="Abadi"/>
          <w:sz w:val="32"/>
          <w:szCs w:val="32"/>
        </w:rPr>
        <w:br/>
      </w:r>
    </w:p>
    <w:p w14:paraId="0CD2A66D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474FE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32D051FE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7CE63C4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7A3B382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E2A46C9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46EA6E93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2AA0EA46" w14:textId="77777777" w:rsidR="00F47723" w:rsidRDefault="00F47723" w:rsidP="00F47723">
      <w:pPr>
        <w:rPr>
          <w:rFonts w:ascii="Abadi" w:hAnsi="Abadi"/>
          <w:sz w:val="32"/>
          <w:szCs w:val="32"/>
        </w:rPr>
      </w:pPr>
    </w:p>
    <w:p w14:paraId="08BC6155" w14:textId="2A75663F" w:rsidR="00F47723" w:rsidRDefault="00F47723" w:rsidP="00F47723">
      <w:pPr>
        <w:rPr>
          <w:rFonts w:ascii="Abadi" w:hAnsi="Abadi"/>
          <w:sz w:val="32"/>
          <w:szCs w:val="32"/>
        </w:rPr>
      </w:pPr>
    </w:p>
    <w:p w14:paraId="74E04970" w14:textId="77777777" w:rsidR="00F97881" w:rsidRDefault="00F97881" w:rsidP="00F47723">
      <w:pPr>
        <w:rPr>
          <w:rFonts w:ascii="Abadi" w:hAnsi="Abadi"/>
          <w:sz w:val="32"/>
          <w:szCs w:val="32"/>
        </w:rPr>
      </w:pPr>
    </w:p>
    <w:p w14:paraId="3DEEB5F9" w14:textId="3276038F" w:rsidR="00F47723" w:rsidRDefault="00297E40" w:rsidP="00F47723">
      <w:pPr>
        <w:jc w:val="center"/>
        <w:rPr>
          <w:rFonts w:ascii="Abadi" w:hAnsi="Abadi"/>
          <w:b/>
          <w:bCs/>
          <w:sz w:val="44"/>
          <w:szCs w:val="44"/>
        </w:rPr>
      </w:pPr>
      <w:r>
        <w:rPr>
          <w:rFonts w:ascii="Abadi" w:hAnsi="Abadi"/>
          <w:b/>
          <w:bCs/>
          <w:sz w:val="44"/>
          <w:szCs w:val="44"/>
        </w:rPr>
        <w:t>Interface</w:t>
      </w:r>
    </w:p>
    <w:p w14:paraId="09C7DEDD" w14:textId="77777777" w:rsidR="00F47723" w:rsidRDefault="00F47723" w:rsidP="00F47723">
      <w:pPr>
        <w:rPr>
          <w:rFonts w:ascii="Abadi" w:hAnsi="Abadi"/>
          <w:b/>
          <w:bCs/>
          <w:sz w:val="32"/>
          <w:szCs w:val="32"/>
        </w:rPr>
      </w:pPr>
    </w:p>
    <w:p w14:paraId="53BD69C0" w14:textId="03A32EE4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84641A">
        <w:rPr>
          <w:rFonts w:ascii="Abadi" w:hAnsi="Abadi" w:cstheme="minorHAnsi"/>
          <w:b/>
          <w:bCs/>
          <w:noProof/>
          <w:sz w:val="32"/>
          <w:szCs w:val="32"/>
        </w:rPr>
        <w:lastRenderedPageBreak/>
        <w:drawing>
          <wp:inline distT="0" distB="0" distL="0" distR="0" wp14:anchorId="49535E28" wp14:editId="1E4FF708">
            <wp:extent cx="6645910" cy="3437255"/>
            <wp:effectExtent l="0" t="0" r="254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BDB3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1310326E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une interface de jeu, avec différentes informations :</w:t>
      </w:r>
    </w:p>
    <w:p w14:paraId="039537E6" w14:textId="73ABDC1C" w:rsidR="00F47723" w:rsidRDefault="00297E40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Pour que je puisse jouer </w:t>
      </w:r>
    </w:p>
    <w:p w14:paraId="232823C5" w14:textId="77777777" w:rsidR="00297E40" w:rsidRDefault="00297E40" w:rsidP="00F47723">
      <w:pPr>
        <w:rPr>
          <w:rFonts w:ascii="Abadi" w:hAnsi="Abadi" w:cstheme="minorHAnsi"/>
          <w:sz w:val="32"/>
          <w:szCs w:val="32"/>
        </w:rPr>
      </w:pPr>
    </w:p>
    <w:p w14:paraId="692EC1F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1D319EF" w14:textId="74735857" w:rsidR="00F47723" w:rsidRDefault="00F47723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811082E" w14:textId="107388E2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3B56F41C" w14:textId="77777777" w:rsidR="00297E40" w:rsidRDefault="00297E40" w:rsidP="00F47723">
      <w:pPr>
        <w:ind w:left="708"/>
        <w:rPr>
          <w:rFonts w:ascii="Abadi" w:hAnsi="Abadi" w:cstheme="minorHAnsi"/>
          <w:b/>
          <w:bCs/>
          <w:sz w:val="32"/>
          <w:szCs w:val="32"/>
        </w:rPr>
      </w:pPr>
    </w:p>
    <w:p w14:paraId="5A96C86E" w14:textId="2E7E3065" w:rsidR="00F47723" w:rsidRDefault="00F47723" w:rsidP="00F4772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le jeu se démarre</w:t>
      </w:r>
      <w:r w:rsidR="00297E40">
        <w:rPr>
          <w:rFonts w:ascii="Abadi" w:hAnsi="Abadi" w:cstheme="minorHAnsi"/>
          <w:sz w:val="32"/>
          <w:szCs w:val="32"/>
        </w:rPr>
        <w:t>, la situation de départ et telle décrite comme dans la maquette</w:t>
      </w:r>
    </w:p>
    <w:p w14:paraId="125273D8" w14:textId="77777777" w:rsidR="00297E40" w:rsidRPr="00297E40" w:rsidRDefault="00297E40" w:rsidP="00F47723">
      <w:pPr>
        <w:rPr>
          <w:rFonts w:ascii="Abadi" w:hAnsi="Abadi" w:cstheme="minorHAnsi"/>
          <w:sz w:val="32"/>
          <w:szCs w:val="32"/>
          <w:lang w:val="fr-CH"/>
        </w:rPr>
      </w:pPr>
    </w:p>
    <w:p w14:paraId="1C31EE40" w14:textId="70D7EACD" w:rsidR="00297E40" w:rsidRPr="00541EF9" w:rsidRDefault="00541EF9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Musique :</w:t>
      </w:r>
    </w:p>
    <w:p w14:paraId="585D7C69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</w:t>
      </w:r>
      <w:r w:rsidRPr="006D2D12">
        <w:rPr>
          <w:rFonts w:ascii="Abadi" w:hAnsi="Abadi" w:cstheme="minorHAnsi"/>
          <w:sz w:val="32"/>
          <w:szCs w:val="32"/>
        </w:rPr>
        <w:t xml:space="preserve">En tant que joueur  </w:t>
      </w:r>
    </w:p>
    <w:p w14:paraId="157AB146" w14:textId="77777777" w:rsidR="00297E40" w:rsidRPr="006D2D12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 xml:space="preserve">Je veux une musique d’ambiance assez cool pendant ma partie de jeux </w:t>
      </w:r>
    </w:p>
    <w:p w14:paraId="1EEF77D7" w14:textId="15209BA0" w:rsidR="00297E40" w:rsidRDefault="00297E40" w:rsidP="00297E40">
      <w:pPr>
        <w:rPr>
          <w:rFonts w:ascii="Abadi" w:hAnsi="Abadi" w:cstheme="minorHAnsi"/>
          <w:sz w:val="32"/>
          <w:szCs w:val="32"/>
        </w:rPr>
      </w:pPr>
      <w:r w:rsidRPr="006D2D12">
        <w:rPr>
          <w:rFonts w:ascii="Abadi" w:hAnsi="Abadi" w:cstheme="minorHAnsi"/>
          <w:sz w:val="32"/>
          <w:szCs w:val="32"/>
        </w:rPr>
        <w:t>Pour pas que je m’ennuie !</w:t>
      </w:r>
    </w:p>
    <w:p w14:paraId="39863697" w14:textId="65364BE9" w:rsidR="00297E40" w:rsidRDefault="00E54A05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la music est ON dans le menu « Option », la musique </w:t>
      </w:r>
      <w:r w:rsidR="007F4D7F">
        <w:rPr>
          <w:rFonts w:ascii="Abadi" w:hAnsi="Abadi" w:cstheme="minorHAnsi"/>
          <w:sz w:val="32"/>
          <w:szCs w:val="32"/>
        </w:rPr>
        <w:t>dès que</w:t>
      </w:r>
      <w:r>
        <w:rPr>
          <w:rFonts w:ascii="Abadi" w:hAnsi="Abadi" w:cstheme="minorHAnsi"/>
          <w:sz w:val="32"/>
          <w:szCs w:val="32"/>
        </w:rPr>
        <w:t xml:space="preserve"> le jeu se lance</w:t>
      </w:r>
      <w:r w:rsidR="000F44E7">
        <w:rPr>
          <w:rFonts w:ascii="Abadi" w:hAnsi="Abadi" w:cstheme="minorHAnsi"/>
          <w:sz w:val="32"/>
          <w:szCs w:val="32"/>
        </w:rPr>
        <w:t>, en boucle</w:t>
      </w:r>
      <w:r>
        <w:rPr>
          <w:rFonts w:ascii="Abadi" w:hAnsi="Abadi" w:cstheme="minorHAnsi"/>
          <w:sz w:val="32"/>
          <w:szCs w:val="32"/>
        </w:rPr>
        <w:t>.</w:t>
      </w:r>
    </w:p>
    <w:p w14:paraId="6F0B05A7" w14:textId="36930427" w:rsidR="007B4D90" w:rsidRDefault="007B4D90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Lorsque la musique est ON dans le menu « Option », la musique s’arrête lorsque la partie s’arrête.</w:t>
      </w:r>
    </w:p>
    <w:p w14:paraId="173B65AD" w14:textId="5C55E9C1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mets en pause le jeu, la musique d’arrête. </w:t>
      </w:r>
    </w:p>
    <w:p w14:paraId="66F5877F" w14:textId="7EBF0FAD" w:rsidR="009E3A03" w:rsidRDefault="009E3A03" w:rsidP="009E3A03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reprends la partie, la musique reprends </w:t>
      </w:r>
      <w:r w:rsidR="00BD0314">
        <w:rPr>
          <w:rFonts w:ascii="Abadi" w:hAnsi="Abadi" w:cstheme="minorHAnsi"/>
          <w:sz w:val="32"/>
          <w:szCs w:val="32"/>
        </w:rPr>
        <w:t>là</w:t>
      </w:r>
      <w:r>
        <w:rPr>
          <w:rFonts w:ascii="Abadi" w:hAnsi="Abadi" w:cstheme="minorHAnsi"/>
          <w:sz w:val="32"/>
          <w:szCs w:val="32"/>
        </w:rPr>
        <w:t xml:space="preserve"> où elle </w:t>
      </w:r>
      <w:r w:rsidR="00BD0314">
        <w:rPr>
          <w:rFonts w:ascii="Abadi" w:hAnsi="Abadi" w:cstheme="minorHAnsi"/>
          <w:sz w:val="32"/>
          <w:szCs w:val="32"/>
        </w:rPr>
        <w:t>s’est</w:t>
      </w:r>
      <w:r>
        <w:rPr>
          <w:rFonts w:ascii="Abadi" w:hAnsi="Abadi" w:cstheme="minorHAnsi"/>
          <w:sz w:val="32"/>
          <w:szCs w:val="32"/>
        </w:rPr>
        <w:t xml:space="preserve"> </w:t>
      </w:r>
      <w:r w:rsidR="00BD0314">
        <w:rPr>
          <w:rFonts w:ascii="Abadi" w:hAnsi="Abadi" w:cstheme="minorHAnsi"/>
          <w:sz w:val="32"/>
          <w:szCs w:val="32"/>
        </w:rPr>
        <w:t>arrêtée</w:t>
      </w:r>
      <w:r>
        <w:rPr>
          <w:rFonts w:ascii="Abadi" w:hAnsi="Abadi" w:cstheme="minorHAnsi"/>
          <w:sz w:val="32"/>
          <w:szCs w:val="32"/>
        </w:rPr>
        <w:t>.</w:t>
      </w:r>
    </w:p>
    <w:p w14:paraId="411329E7" w14:textId="77777777" w:rsidR="009E3A03" w:rsidRDefault="009E3A03" w:rsidP="009E3A03">
      <w:pPr>
        <w:pStyle w:val="Paragraphedeliste"/>
        <w:spacing w:after="0"/>
        <w:ind w:left="2133"/>
        <w:rPr>
          <w:rFonts w:ascii="Abadi" w:hAnsi="Abadi" w:cstheme="minorHAnsi"/>
          <w:sz w:val="32"/>
          <w:szCs w:val="32"/>
        </w:rPr>
      </w:pPr>
    </w:p>
    <w:p w14:paraId="17A19ECF" w14:textId="77777777" w:rsidR="009E3A03" w:rsidRDefault="00CD7522" w:rsidP="00297E40">
      <w:pPr>
        <w:pStyle w:val="Paragraphedeliste"/>
        <w:numPr>
          <w:ilvl w:val="0"/>
          <w:numId w:val="30"/>
        </w:numPr>
        <w:spacing w:after="0"/>
        <w:ind w:left="2133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la musique est OFF, il n’y a pas de musique au démarrage du jeu.</w:t>
      </w:r>
    </w:p>
    <w:p w14:paraId="1EFF0C43" w14:textId="77777777" w:rsidR="00297E40" w:rsidRPr="00297E40" w:rsidRDefault="00297E40" w:rsidP="00297E40">
      <w:pPr>
        <w:rPr>
          <w:rFonts w:ascii="Abadi" w:hAnsi="Abadi" w:cstheme="minorHAnsi"/>
          <w:sz w:val="32"/>
          <w:szCs w:val="32"/>
          <w:lang w:val="fr-CH"/>
        </w:rPr>
      </w:pPr>
    </w:p>
    <w:p w14:paraId="6F883B72" w14:textId="77777777" w:rsidR="00297E40" w:rsidRDefault="00297E40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E9B4A2" w14:textId="69FBAF8B" w:rsidR="00F47723" w:rsidRDefault="008E256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Déplacement </w:t>
      </w:r>
      <w:r w:rsidR="00F47723" w:rsidRPr="00B7245F">
        <w:rPr>
          <w:rFonts w:ascii="Abadi" w:hAnsi="Abadi" w:cstheme="minorHAnsi"/>
          <w:b/>
          <w:bCs/>
          <w:sz w:val="32"/>
          <w:szCs w:val="32"/>
        </w:rPr>
        <w:t>Vaisseau :</w:t>
      </w:r>
    </w:p>
    <w:p w14:paraId="79C37BE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</w:t>
      </w:r>
      <w:r w:rsidRPr="00B7245F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</w:t>
      </w:r>
      <w:r w:rsidRPr="00B7245F">
        <w:rPr>
          <w:rFonts w:ascii="Abadi" w:hAnsi="Abadi" w:cstheme="minorHAnsi"/>
          <w:sz w:val="32"/>
          <w:szCs w:val="32"/>
        </w:rPr>
        <w:t xml:space="preserve">e veux contrôler mon vaisseau avec les flèches uniquement  </w:t>
      </w:r>
      <w:r>
        <w:rPr>
          <w:rFonts w:ascii="Abadi" w:hAnsi="Abadi" w:cstheme="minorHAnsi"/>
          <w:sz w:val="32"/>
          <w:szCs w:val="32"/>
        </w:rPr>
        <w:br/>
        <w:t>p</w:t>
      </w:r>
      <w:r w:rsidRPr="00B7245F">
        <w:rPr>
          <w:rFonts w:ascii="Abadi" w:hAnsi="Abadi" w:cstheme="minorHAnsi"/>
          <w:sz w:val="32"/>
          <w:szCs w:val="32"/>
        </w:rPr>
        <w:t xml:space="preserve">our pouvoir jouer avec une seule main.  </w:t>
      </w:r>
    </w:p>
    <w:p w14:paraId="5B75FB1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</w:p>
    <w:p w14:paraId="582F03B6" w14:textId="77777777" w:rsidR="00F47723" w:rsidRPr="00DD6A1E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D6A1E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EAE5335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droite, le vaisseau se déplace à droite.</w:t>
      </w:r>
    </w:p>
    <w:p w14:paraId="20BAD5EC" w14:textId="77777777" w:rsidR="00F47723" w:rsidRPr="005C4485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Je presse la flèche de gauche, le vaisseau se déplace à gauche.</w:t>
      </w:r>
    </w:p>
    <w:p w14:paraId="3AAD8505" w14:textId="77777777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droite, je presse la flèche de droite, le vaisseau ne bouge pas.</w:t>
      </w:r>
    </w:p>
    <w:p w14:paraId="2DD4D2D4" w14:textId="307968FB" w:rsidR="00F47723" w:rsidRDefault="00F47723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 w:rsidRPr="005C4485">
        <w:rPr>
          <w:rFonts w:ascii="Abadi" w:hAnsi="Abadi" w:cstheme="minorHAnsi"/>
          <w:sz w:val="32"/>
          <w:szCs w:val="32"/>
        </w:rPr>
        <w:t>Le vaisseau est tout à gauche, je presse la flèche de gauche, le vaisseau ne bouge pas.</w:t>
      </w:r>
    </w:p>
    <w:p w14:paraId="3CBD3E0D" w14:textId="1C692E11" w:rsidR="00BD0314" w:rsidRDefault="00BD0314" w:rsidP="00F47723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je </w:t>
      </w:r>
      <w:r w:rsidR="00D97927">
        <w:rPr>
          <w:rFonts w:ascii="Abadi" w:hAnsi="Abadi" w:cstheme="minorHAnsi"/>
          <w:sz w:val="32"/>
          <w:szCs w:val="32"/>
        </w:rPr>
        <w:t>maintiens</w:t>
      </w:r>
      <w:r>
        <w:rPr>
          <w:rFonts w:ascii="Abadi" w:hAnsi="Abadi" w:cstheme="minorHAnsi"/>
          <w:sz w:val="32"/>
          <w:szCs w:val="32"/>
        </w:rPr>
        <w:t xml:space="preserve"> la flèche de droite, le vaisseau se déplace continuellement à un rythme régulier.</w:t>
      </w:r>
    </w:p>
    <w:p w14:paraId="7C3B6653" w14:textId="74691EBB" w:rsidR="00D97927" w:rsidRDefault="00D97927" w:rsidP="00D97927">
      <w:pPr>
        <w:pStyle w:val="Paragraphedeliste"/>
        <w:numPr>
          <w:ilvl w:val="0"/>
          <w:numId w:val="26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Lorsque je maintiens la flèche de gauche, le vaisseau se déplace continuellement à un rythme régulier.</w:t>
      </w:r>
    </w:p>
    <w:p w14:paraId="0A1900AB" w14:textId="77777777" w:rsidR="00D97927" w:rsidRDefault="00D97927" w:rsidP="008E2563">
      <w:pPr>
        <w:pStyle w:val="Paragraphedeliste"/>
        <w:spacing w:after="0"/>
        <w:ind w:left="1068"/>
        <w:rPr>
          <w:rFonts w:ascii="Abadi" w:hAnsi="Abadi" w:cstheme="minorHAnsi"/>
          <w:sz w:val="32"/>
          <w:szCs w:val="32"/>
        </w:rPr>
      </w:pPr>
    </w:p>
    <w:p w14:paraId="58A8E9D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31F498C" w14:textId="33DE4DD7" w:rsidR="00F47723" w:rsidRPr="00861D1B" w:rsidRDefault="00C564D5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 xml:space="preserve">Tir de </w:t>
      </w:r>
      <w:r w:rsidR="00861D1B">
        <w:rPr>
          <w:rFonts w:ascii="Abadi" w:hAnsi="Abadi" w:cstheme="minorHAnsi"/>
          <w:b/>
          <w:bCs/>
          <w:sz w:val="32"/>
          <w:szCs w:val="32"/>
        </w:rPr>
        <w:t>Missile</w:t>
      </w:r>
    </w:p>
    <w:p w14:paraId="42557067" w14:textId="77777777" w:rsidR="00F47723" w:rsidRPr="00D47A4A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lastRenderedPageBreak/>
        <w:t>-</w:t>
      </w:r>
      <w:r w:rsidRPr="00D47A4A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</w:p>
    <w:p w14:paraId="5EF57649" w14:textId="2845B411" w:rsidR="00F47723" w:rsidRDefault="00F47723" w:rsidP="00CF486D">
      <w:pPr>
        <w:rPr>
          <w:rFonts w:ascii="Abadi" w:hAnsi="Abadi" w:cstheme="minorHAnsi"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 xml:space="preserve">Je veux </w:t>
      </w:r>
      <w:r w:rsidR="00F170F6">
        <w:rPr>
          <w:rFonts w:ascii="Abadi" w:hAnsi="Abadi" w:cstheme="minorHAnsi"/>
          <w:sz w:val="32"/>
          <w:szCs w:val="32"/>
        </w:rPr>
        <w:t xml:space="preserve">pouvoir tirer </w:t>
      </w:r>
      <w:r w:rsidR="00C564D5">
        <w:rPr>
          <w:rFonts w:ascii="Abadi" w:hAnsi="Abadi" w:cstheme="minorHAnsi"/>
          <w:sz w:val="32"/>
          <w:szCs w:val="32"/>
        </w:rPr>
        <w:t>mon missile</w:t>
      </w:r>
      <w:r w:rsidR="00F170F6">
        <w:rPr>
          <w:rFonts w:ascii="Abadi" w:hAnsi="Abadi" w:cstheme="minorHAnsi"/>
          <w:sz w:val="32"/>
          <w:szCs w:val="32"/>
        </w:rPr>
        <w:t xml:space="preserve"> sur les aliens afin de sauver la terre</w:t>
      </w:r>
      <w:r w:rsidR="00CF486D">
        <w:rPr>
          <w:rFonts w:ascii="Abadi" w:hAnsi="Abadi" w:cstheme="minorHAnsi"/>
          <w:sz w:val="32"/>
          <w:szCs w:val="32"/>
        </w:rPr>
        <w:t>.</w:t>
      </w:r>
      <w:r>
        <w:rPr>
          <w:rFonts w:ascii="Abadi" w:hAnsi="Abadi" w:cstheme="minorHAnsi"/>
          <w:sz w:val="32"/>
          <w:szCs w:val="32"/>
        </w:rPr>
        <w:br/>
      </w:r>
    </w:p>
    <w:p w14:paraId="09C7C18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F5877A4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 xml:space="preserve">Test d’acceptance : </w:t>
      </w:r>
    </w:p>
    <w:p w14:paraId="0FF2A460" w14:textId="5F08E739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 w:rsidRPr="001C2BCC">
        <w:rPr>
          <w:rFonts w:ascii="Abadi" w:hAnsi="Abadi" w:cstheme="minorHAnsi"/>
          <w:sz w:val="32"/>
          <w:szCs w:val="32"/>
        </w:rPr>
        <w:t>Lorsque le joueur presse la touche « espace »</w:t>
      </w:r>
      <w:r w:rsidRPr="001C2BCC">
        <w:rPr>
          <w:rFonts w:ascii="Abadi" w:hAnsi="Abadi" w:cstheme="minorHAnsi"/>
          <w:b/>
          <w:bCs/>
          <w:sz w:val="32"/>
          <w:szCs w:val="32"/>
        </w:rPr>
        <w:t xml:space="preserve"> </w:t>
      </w:r>
      <w:r w:rsidR="00CF486D">
        <w:rPr>
          <w:rFonts w:ascii="Abadi" w:hAnsi="Abadi" w:cstheme="minorHAnsi"/>
          <w:b/>
          <w:bCs/>
          <w:sz w:val="32"/>
          <w:szCs w:val="32"/>
        </w:rPr>
        <w:t xml:space="preserve">le missile </w:t>
      </w:r>
      <w:r w:rsidR="00CF486D">
        <w:rPr>
          <w:rFonts w:ascii="Abadi" w:hAnsi="Abadi" w:cstheme="minorHAnsi"/>
          <w:sz w:val="32"/>
          <w:szCs w:val="32"/>
        </w:rPr>
        <w:t xml:space="preserve">va apparaître sur le canon du Vaisseau. </w:t>
      </w:r>
    </w:p>
    <w:p w14:paraId="6A98A986" w14:textId="14FF8FAA" w:rsidR="00F47723" w:rsidRDefault="00417155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</w:t>
      </w:r>
      <w:r w:rsidR="00CF486D">
        <w:rPr>
          <w:rFonts w:ascii="Abadi" w:hAnsi="Abadi" w:cstheme="minorHAnsi"/>
          <w:sz w:val="32"/>
          <w:szCs w:val="32"/>
        </w:rPr>
        <w:t xml:space="preserve"> missile a été tiré, il avance</w:t>
      </w:r>
      <w:r w:rsidR="00D450EB">
        <w:rPr>
          <w:rFonts w:ascii="Abadi" w:hAnsi="Abadi" w:cstheme="minorHAnsi"/>
          <w:sz w:val="32"/>
          <w:szCs w:val="32"/>
        </w:rPr>
        <w:t xml:space="preserve"> verticalement</w:t>
      </w:r>
      <w:r w:rsidR="00CF486D">
        <w:rPr>
          <w:rFonts w:ascii="Abadi" w:hAnsi="Abadi" w:cstheme="minorHAnsi"/>
          <w:sz w:val="32"/>
          <w:szCs w:val="32"/>
        </w:rPr>
        <w:t xml:space="preserve"> </w:t>
      </w:r>
      <w:r w:rsidR="00BD0B41">
        <w:rPr>
          <w:rFonts w:ascii="Abadi" w:hAnsi="Abadi" w:cstheme="minorHAnsi"/>
          <w:sz w:val="32"/>
          <w:szCs w:val="32"/>
        </w:rPr>
        <w:t>à</w:t>
      </w:r>
      <w:r w:rsidR="00CF486D">
        <w:rPr>
          <w:rFonts w:ascii="Abadi" w:hAnsi="Abadi" w:cstheme="minorHAnsi"/>
          <w:sz w:val="32"/>
          <w:szCs w:val="32"/>
        </w:rPr>
        <w:t xml:space="preserve"> un rythme régulier.</w:t>
      </w:r>
    </w:p>
    <w:p w14:paraId="7DAC71C9" w14:textId="29D20485" w:rsidR="00F47723" w:rsidRDefault="00F47723" w:rsidP="00F47723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 missile </w:t>
      </w:r>
      <w:r w:rsidR="00417155">
        <w:rPr>
          <w:rFonts w:ascii="Abadi" w:hAnsi="Abadi" w:cstheme="minorHAnsi"/>
          <w:sz w:val="32"/>
          <w:szCs w:val="32"/>
        </w:rPr>
        <w:t>tiré arrive au bord de l’écran, il disparait</w:t>
      </w:r>
    </w:p>
    <w:tbl>
      <w:tblPr>
        <w:tblStyle w:val="Grilledutableau"/>
        <w:tblpPr w:leftFromText="141" w:rightFromText="141" w:vertAnchor="page" w:horzAnchor="margin" w:tblpY="10531"/>
        <w:tblW w:w="9351" w:type="dxa"/>
        <w:tblLook w:val="04A0" w:firstRow="1" w:lastRow="0" w:firstColumn="1" w:lastColumn="0" w:noHBand="0" w:noVBand="1"/>
      </w:tblPr>
      <w:tblGrid>
        <w:gridCol w:w="5240"/>
        <w:gridCol w:w="2268"/>
        <w:gridCol w:w="1843"/>
      </w:tblGrid>
      <w:tr w:rsidR="00B54C94" w14:paraId="5DDE8F58" w14:textId="77777777" w:rsidTr="00B54C94">
        <w:tc>
          <w:tcPr>
            <w:tcW w:w="5240" w:type="dxa"/>
          </w:tcPr>
          <w:p w14:paraId="32BD9FA9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Story</w:t>
            </w:r>
          </w:p>
        </w:tc>
        <w:tc>
          <w:tcPr>
            <w:tcW w:w="2268" w:type="dxa"/>
          </w:tcPr>
          <w:p w14:paraId="2FA2D543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Validée</w:t>
            </w:r>
          </w:p>
        </w:tc>
        <w:tc>
          <w:tcPr>
            <w:tcW w:w="1843" w:type="dxa"/>
          </w:tcPr>
          <w:p w14:paraId="14DC2E07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  <w:r>
              <w:rPr>
                <w:rFonts w:ascii="Abadi" w:hAnsi="Abadi"/>
                <w:sz w:val="32"/>
                <w:szCs w:val="32"/>
              </w:rPr>
              <w:t>Terminée</w:t>
            </w:r>
          </w:p>
        </w:tc>
      </w:tr>
      <w:tr w:rsidR="00B54C94" w14:paraId="3FEB0680" w14:textId="77777777" w:rsidTr="00B54C94">
        <w:tc>
          <w:tcPr>
            <w:tcW w:w="5240" w:type="dxa"/>
          </w:tcPr>
          <w:p w14:paraId="3E2E03C7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Menu Start :</w:t>
            </w:r>
          </w:p>
        </w:tc>
        <w:tc>
          <w:tcPr>
            <w:tcW w:w="2268" w:type="dxa"/>
          </w:tcPr>
          <w:p w14:paraId="0653B6D9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 w:rsidRPr="000C23A6"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549A563B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77EB9D3B" w14:textId="77777777" w:rsidTr="00B54C94">
        <w:tc>
          <w:tcPr>
            <w:tcW w:w="5240" w:type="dxa"/>
          </w:tcPr>
          <w:p w14:paraId="36653A03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Select</w:t>
            </w:r>
          </w:p>
        </w:tc>
        <w:tc>
          <w:tcPr>
            <w:tcW w:w="2268" w:type="dxa"/>
          </w:tcPr>
          <w:p w14:paraId="646F52F0" w14:textId="77777777" w:rsidR="00B54C94" w:rsidRPr="000C23A6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1DCDB6D4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048294EE" w14:textId="77777777" w:rsidTr="00B54C94">
        <w:tc>
          <w:tcPr>
            <w:tcW w:w="5240" w:type="dxa"/>
          </w:tcPr>
          <w:p w14:paraId="24FBE5CF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option (diff.)</w:t>
            </w:r>
          </w:p>
        </w:tc>
        <w:tc>
          <w:tcPr>
            <w:tcW w:w="2268" w:type="dxa"/>
          </w:tcPr>
          <w:p w14:paraId="6EABF5F6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</w:p>
        </w:tc>
        <w:tc>
          <w:tcPr>
            <w:tcW w:w="1843" w:type="dxa"/>
          </w:tcPr>
          <w:p w14:paraId="5607CE4F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51E73235" w14:textId="77777777" w:rsidTr="00B54C94">
        <w:tc>
          <w:tcPr>
            <w:tcW w:w="5240" w:type="dxa"/>
          </w:tcPr>
          <w:p w14:paraId="209814FA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Menu crédit</w:t>
            </w:r>
          </w:p>
        </w:tc>
        <w:tc>
          <w:tcPr>
            <w:tcW w:w="2268" w:type="dxa"/>
          </w:tcPr>
          <w:p w14:paraId="05697C3D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3ACFD33A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274C2A66" w14:textId="77777777" w:rsidTr="00B54C94">
        <w:tc>
          <w:tcPr>
            <w:tcW w:w="5240" w:type="dxa"/>
          </w:tcPr>
          <w:p w14:paraId="2D7E08CD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Interface</w:t>
            </w:r>
          </w:p>
        </w:tc>
        <w:tc>
          <w:tcPr>
            <w:tcW w:w="2268" w:type="dxa"/>
          </w:tcPr>
          <w:p w14:paraId="57246960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2AEB7DF7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75025726" w14:textId="77777777" w:rsidTr="00B54C94">
        <w:tc>
          <w:tcPr>
            <w:tcW w:w="5240" w:type="dxa"/>
          </w:tcPr>
          <w:p w14:paraId="30035157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Musique</w:t>
            </w:r>
          </w:p>
        </w:tc>
        <w:tc>
          <w:tcPr>
            <w:tcW w:w="2268" w:type="dxa"/>
          </w:tcPr>
          <w:p w14:paraId="0A54389F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5C0CE036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4B6E85EA" w14:textId="77777777" w:rsidTr="00B54C94">
        <w:tc>
          <w:tcPr>
            <w:tcW w:w="5240" w:type="dxa"/>
          </w:tcPr>
          <w:p w14:paraId="75D63D58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badi" w:hAnsi="Abadi"/>
                <w:b/>
                <w:bCs/>
                <w:sz w:val="32"/>
                <w:szCs w:val="32"/>
              </w:rPr>
              <w:t>Deplcement</w:t>
            </w:r>
            <w:proofErr w:type="spellEnd"/>
            <w:r>
              <w:rPr>
                <w:rFonts w:ascii="Abadi" w:hAnsi="Abadi"/>
                <w:b/>
                <w:bCs/>
                <w:sz w:val="32"/>
                <w:szCs w:val="32"/>
              </w:rPr>
              <w:t xml:space="preserve"> Vaisseau</w:t>
            </w:r>
          </w:p>
        </w:tc>
        <w:tc>
          <w:tcPr>
            <w:tcW w:w="2268" w:type="dxa"/>
          </w:tcPr>
          <w:p w14:paraId="36FC5294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08F8CA1E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700BB2DB" w14:textId="77777777" w:rsidTr="00B54C94">
        <w:tc>
          <w:tcPr>
            <w:tcW w:w="5240" w:type="dxa"/>
          </w:tcPr>
          <w:p w14:paraId="6A143181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Tir de Missile</w:t>
            </w:r>
          </w:p>
        </w:tc>
        <w:tc>
          <w:tcPr>
            <w:tcW w:w="2268" w:type="dxa"/>
          </w:tcPr>
          <w:p w14:paraId="23BC175A" w14:textId="77777777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01D8AA58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  <w:tr w:rsidR="00B54C94" w14:paraId="418ED241" w14:textId="77777777" w:rsidTr="00B54C94">
        <w:tc>
          <w:tcPr>
            <w:tcW w:w="5240" w:type="dxa"/>
          </w:tcPr>
          <w:p w14:paraId="0BD960F1" w14:textId="77777777" w:rsidR="00B54C94" w:rsidRDefault="00B54C94" w:rsidP="00B54C94">
            <w:pPr>
              <w:rPr>
                <w:rFonts w:ascii="Abadi" w:hAnsi="Abadi" w:cstheme="minorHAnsi"/>
                <w:b/>
                <w:bCs/>
                <w:sz w:val="32"/>
                <w:szCs w:val="32"/>
              </w:rPr>
            </w:pPr>
            <w:r>
              <w:rPr>
                <w:rFonts w:ascii="Abadi" w:hAnsi="Abadi" w:cstheme="minorHAnsi"/>
                <w:b/>
                <w:bCs/>
                <w:sz w:val="32"/>
                <w:szCs w:val="32"/>
              </w:rPr>
              <w:t>Bunker</w:t>
            </w:r>
          </w:p>
        </w:tc>
        <w:tc>
          <w:tcPr>
            <w:tcW w:w="2268" w:type="dxa"/>
          </w:tcPr>
          <w:p w14:paraId="2D68BED1" w14:textId="34C103FF" w:rsidR="00B54C94" w:rsidRDefault="00B54C94" w:rsidP="00B54C94">
            <w:pPr>
              <w:rPr>
                <w:rFonts w:ascii="Abadi" w:hAnsi="Abadi"/>
                <w:b/>
                <w:bCs/>
                <w:sz w:val="32"/>
                <w:szCs w:val="32"/>
              </w:rPr>
            </w:pPr>
            <w:r>
              <w:rPr>
                <w:rFonts w:ascii="Abadi" w:hAnsi="Abadi"/>
                <w:b/>
                <w:bCs/>
                <w:sz w:val="32"/>
                <w:szCs w:val="32"/>
              </w:rPr>
              <w:t>02.11.2022</w:t>
            </w:r>
          </w:p>
        </w:tc>
        <w:tc>
          <w:tcPr>
            <w:tcW w:w="1843" w:type="dxa"/>
          </w:tcPr>
          <w:p w14:paraId="266D136C" w14:textId="77777777" w:rsidR="00B54C94" w:rsidRDefault="00B54C94" w:rsidP="00B54C94">
            <w:pPr>
              <w:rPr>
                <w:rFonts w:ascii="Abadi" w:hAnsi="Abadi"/>
                <w:sz w:val="32"/>
                <w:szCs w:val="32"/>
              </w:rPr>
            </w:pPr>
          </w:p>
        </w:tc>
      </w:tr>
    </w:tbl>
    <w:p w14:paraId="46ED8BE0" w14:textId="05AFD23C" w:rsidR="00F47723" w:rsidRPr="0012470F" w:rsidRDefault="00BD0B41" w:rsidP="0012470F">
      <w:pPr>
        <w:pStyle w:val="Paragraphedeliste"/>
        <w:numPr>
          <w:ilvl w:val="0"/>
          <w:numId w:val="27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Pendant qu’un missile est en vol, l’utilisateur tape espace </w:t>
      </w:r>
      <w:r w:rsidR="00C564D5">
        <w:rPr>
          <w:rFonts w:ascii="Abadi" w:hAnsi="Abadi" w:cstheme="minorHAnsi"/>
          <w:sz w:val="32"/>
          <w:szCs w:val="32"/>
        </w:rPr>
        <w:t>il ne se passe rien</w:t>
      </w:r>
      <w:r>
        <w:rPr>
          <w:rFonts w:ascii="Abadi" w:hAnsi="Abadi" w:cstheme="minorHAnsi"/>
          <w:sz w:val="32"/>
          <w:szCs w:val="32"/>
        </w:rPr>
        <w:t>.</w:t>
      </w:r>
      <w:r w:rsidR="00F47723" w:rsidRPr="0012470F">
        <w:rPr>
          <w:rFonts w:ascii="Abadi" w:hAnsi="Abadi" w:cstheme="minorHAnsi"/>
          <w:sz w:val="32"/>
          <w:szCs w:val="32"/>
        </w:rPr>
        <w:br/>
      </w:r>
      <w:r w:rsidR="00F47723" w:rsidRPr="0012470F">
        <w:rPr>
          <w:rFonts w:ascii="Abadi" w:hAnsi="Abadi" w:cstheme="minorHAnsi"/>
          <w:sz w:val="32"/>
          <w:szCs w:val="32"/>
        </w:rPr>
        <w:br/>
      </w:r>
    </w:p>
    <w:p w14:paraId="221BE3FF" w14:textId="547006A6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8BBE5E5" w14:textId="0B6F68F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C1BBA34" w14:textId="5EC3463D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046A7AD7" w14:textId="03F73412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3D953F3A" w14:textId="21A75FC0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D110DC3" w14:textId="0249B07C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00432D4" w14:textId="1C1EC82F" w:rsidR="00766278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3F28365" w14:textId="77777777" w:rsidR="00766278" w:rsidRPr="005C2791" w:rsidRDefault="00766278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23067C63" w14:textId="60F56A7C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lastRenderedPageBreak/>
        <w:t>Bunker :</w:t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b/>
          <w:bCs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  <w:t>je veux 3 bunkers, afin de pouvoir me pouvoir me protéger des tirs ennemis.</w:t>
      </w:r>
    </w:p>
    <w:p w14:paraId="4ADEB82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D4AC5D8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206E7CB1" w14:textId="291A0D4F" w:rsidR="00F47723" w:rsidRDefault="00A656ED" w:rsidP="00A656ED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du vaisseau, frappe le bunker, une brique est détruite à l’endroit d’impact</w:t>
      </w:r>
    </w:p>
    <w:p w14:paraId="12E00164" w14:textId="4F55BFC5" w:rsidR="00C1587A" w:rsidRDefault="00C1587A" w:rsidP="00C1587A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Pendant le jeu, quand un missile d’alien, frappe le bunker, une brique est détruite à l’endroit d’impact</w:t>
      </w:r>
    </w:p>
    <w:p w14:paraId="41BED307" w14:textId="77777777" w:rsidR="00F47723" w:rsidRPr="00C1587A" w:rsidRDefault="00F47723" w:rsidP="00F47723">
      <w:pPr>
        <w:rPr>
          <w:rFonts w:ascii="Abadi" w:hAnsi="Abadi" w:cstheme="minorHAnsi"/>
          <w:b/>
          <w:bCs/>
          <w:sz w:val="32"/>
          <w:szCs w:val="32"/>
          <w:lang w:val="fr-CH"/>
        </w:rPr>
      </w:pPr>
    </w:p>
    <w:p w14:paraId="50B2919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6D87B307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5073C5">
        <w:rPr>
          <w:rFonts w:ascii="Abadi" w:hAnsi="Abadi" w:cstheme="minorHAnsi"/>
          <w:b/>
          <w:bCs/>
          <w:sz w:val="32"/>
          <w:szCs w:val="32"/>
        </w:rPr>
        <w:t>Ennemies :</w:t>
      </w:r>
      <w:r w:rsidRPr="005073C5">
        <w:rPr>
          <w:rFonts w:ascii="Abadi" w:hAnsi="Abadi" w:cstheme="minorHAnsi"/>
          <w:sz w:val="32"/>
          <w:szCs w:val="32"/>
        </w:rPr>
        <w:br/>
      </w:r>
    </w:p>
    <w:p w14:paraId="09EC12B3" w14:textId="6AEF213D" w:rsidR="00F47723" w:rsidRPr="002946F6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 w:rsidRPr="00D47A4A">
        <w:rPr>
          <w:rFonts w:ascii="Abadi" w:hAnsi="Abadi" w:cstheme="minorHAnsi"/>
          <w:sz w:val="32"/>
          <w:szCs w:val="32"/>
        </w:rPr>
        <w:t>En tant que joueur,</w:t>
      </w:r>
      <w:r>
        <w:rPr>
          <w:rFonts w:ascii="Abadi" w:hAnsi="Abadi" w:cstheme="minorHAnsi"/>
          <w:sz w:val="32"/>
          <w:szCs w:val="32"/>
        </w:rPr>
        <w:br/>
      </w:r>
      <w:r w:rsidRPr="00D47A4A">
        <w:rPr>
          <w:rFonts w:ascii="Abadi" w:hAnsi="Abadi" w:cstheme="minorHAnsi"/>
          <w:sz w:val="32"/>
          <w:szCs w:val="32"/>
        </w:rPr>
        <w:t>je veux que les ennemies, se déplacent en groupe et avance</w:t>
      </w:r>
      <w:r w:rsidR="00262A0C">
        <w:rPr>
          <w:rFonts w:ascii="Abadi" w:hAnsi="Abadi" w:cstheme="minorHAnsi"/>
          <w:sz w:val="32"/>
          <w:szCs w:val="32"/>
        </w:rPr>
        <w:t>nt</w:t>
      </w:r>
      <w:r w:rsidR="00090A0D">
        <w:rPr>
          <w:rFonts w:ascii="Abadi" w:hAnsi="Abadi" w:cstheme="minorHAnsi"/>
          <w:sz w:val="32"/>
          <w:szCs w:val="32"/>
        </w:rPr>
        <w:t xml:space="preserve"> </w:t>
      </w:r>
      <w:r w:rsidRPr="00D47A4A">
        <w:rPr>
          <w:rFonts w:ascii="Abadi" w:hAnsi="Abadi" w:cstheme="minorHAnsi"/>
          <w:sz w:val="32"/>
          <w:szCs w:val="32"/>
        </w:rPr>
        <w:t>progressivement en direction du joueur, afin qu’il mette une pression au joueur.</w:t>
      </w:r>
    </w:p>
    <w:p w14:paraId="409619F2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96E263D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 w:rsidRPr="00D76EBF"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0188E8C8" w14:textId="77777777" w:rsidR="00EC17EC" w:rsidRPr="00EC17EC" w:rsidRDefault="009D054F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Au début du jeu, les aliens se déplacent latéralement, à chaque seconde d’une cas</w:t>
      </w:r>
      <w:r w:rsidR="00EC17EC">
        <w:rPr>
          <w:rFonts w:ascii="Abadi" w:hAnsi="Abadi" w:cstheme="minorHAnsi"/>
          <w:sz w:val="32"/>
          <w:szCs w:val="32"/>
        </w:rPr>
        <w:t>e.</w:t>
      </w:r>
    </w:p>
    <w:p w14:paraId="34768BBA" w14:textId="77777777" w:rsidR="007C5B82" w:rsidRPr="007C5B82" w:rsidRDefault="00EC17EC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Quand un des aliens touche un bord de l’écran, le groupe d’alien descend d’une case, et il change de sens.</w:t>
      </w:r>
      <w:r w:rsidR="009D054F">
        <w:rPr>
          <w:rFonts w:ascii="Abadi" w:hAnsi="Abadi" w:cstheme="minorHAnsi"/>
          <w:sz w:val="32"/>
          <w:szCs w:val="32"/>
        </w:rPr>
        <w:t xml:space="preserve"> </w:t>
      </w:r>
    </w:p>
    <w:p w14:paraId="71BDDD61" w14:textId="1E7F5BFB" w:rsidR="00F47723" w:rsidRPr="002946F6" w:rsidRDefault="007C5B82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Lorsque les aliens descendent d’une case, l’intervalle entre </w:t>
      </w:r>
      <w:r w:rsidR="00C251AD">
        <w:rPr>
          <w:rFonts w:ascii="Abadi" w:hAnsi="Abadi" w:cstheme="minorHAnsi"/>
          <w:sz w:val="32"/>
          <w:szCs w:val="32"/>
        </w:rPr>
        <w:t>deux déplacements</w:t>
      </w:r>
      <w:r>
        <w:rPr>
          <w:rFonts w:ascii="Abadi" w:hAnsi="Abadi" w:cstheme="minorHAnsi"/>
          <w:sz w:val="32"/>
          <w:szCs w:val="32"/>
        </w:rPr>
        <w:t xml:space="preserve"> diminue</w:t>
      </w:r>
      <w:r w:rsidR="00411CE8">
        <w:rPr>
          <w:rFonts w:ascii="Abadi" w:hAnsi="Abadi" w:cstheme="minorHAnsi"/>
          <w:sz w:val="32"/>
          <w:szCs w:val="32"/>
        </w:rPr>
        <w:t>, 0.1Sec.</w:t>
      </w:r>
      <w:r w:rsidR="00F47723" w:rsidRPr="002946F6">
        <w:rPr>
          <w:rFonts w:ascii="Abadi" w:hAnsi="Abadi" w:cstheme="minorHAnsi"/>
          <w:b/>
          <w:bCs/>
          <w:sz w:val="32"/>
          <w:szCs w:val="32"/>
        </w:rPr>
        <w:br/>
      </w:r>
    </w:p>
    <w:p w14:paraId="1BE2CFAC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6745AFA8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  <w:t>-En tant que joueur,</w:t>
      </w:r>
      <w:r>
        <w:rPr>
          <w:rFonts w:ascii="Abadi" w:hAnsi="Abadi" w:cstheme="minorHAnsi"/>
          <w:sz w:val="32"/>
          <w:szCs w:val="32"/>
        </w:rPr>
        <w:br/>
        <w:t>Je veux savoir quand j’ai gagné.</w:t>
      </w:r>
    </w:p>
    <w:p w14:paraId="7770A66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37ABDC16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572713C7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lastRenderedPageBreak/>
        <w:t>Une fois le dernier ennemi tuer par le joueur, un grand titre affichera : « Vous avez gagné ». Avec le score juste en dessous du titre. Un moyen de recommencer ou de quitter sera possible via une sélection.</w:t>
      </w:r>
    </w:p>
    <w:p w14:paraId="112EA6B1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br/>
      </w:r>
      <w:r>
        <w:rPr>
          <w:rFonts w:ascii="Abadi" w:hAnsi="Abadi" w:cstheme="minorHAnsi"/>
          <w:sz w:val="32"/>
          <w:szCs w:val="32"/>
        </w:rPr>
        <w:br/>
        <w:t>-En tant que joueur,</w:t>
      </w:r>
    </w:p>
    <w:p w14:paraId="45BD8F45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 xml:space="preserve">Je veux </w:t>
      </w:r>
      <w:r>
        <w:rPr>
          <w:rFonts w:ascii="Abadi" w:hAnsi="Abadi" w:cstheme="minorHAnsi"/>
          <w:sz w:val="32"/>
          <w:szCs w:val="32"/>
        </w:rPr>
        <w:t>voir un score.</w:t>
      </w:r>
    </w:p>
    <w:p w14:paraId="142E2209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48DC703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  <w:t>Test d’acceptance :</w:t>
      </w:r>
    </w:p>
    <w:p w14:paraId="4BC8AEC3" w14:textId="77777777" w:rsidR="00F47723" w:rsidRPr="002946F6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score sera affiché dans l’interface de jeu, qui permettra au joueur de regarder à tout moment son score qui va évoluer au fil du temps du jeu.</w:t>
      </w:r>
    </w:p>
    <w:p w14:paraId="4A3ED75E" w14:textId="67D8FEB2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0AAFF2CC" w14:textId="77777777" w:rsidR="00B31AE8" w:rsidRDefault="00B31AE8" w:rsidP="00F47723">
      <w:pPr>
        <w:rPr>
          <w:rFonts w:ascii="Abadi" w:hAnsi="Abadi" w:cstheme="minorHAnsi"/>
          <w:sz w:val="32"/>
          <w:szCs w:val="32"/>
        </w:rPr>
      </w:pPr>
    </w:p>
    <w:p w14:paraId="240805C9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Original :</w:t>
      </w:r>
    </w:p>
    <w:p w14:paraId="62D2A824" w14:textId="77777777" w:rsidR="00F47723" w:rsidRDefault="00F47723" w:rsidP="00F47723">
      <w:pPr>
        <w:rPr>
          <w:rFonts w:ascii="Abadi" w:hAnsi="Abadi" w:cstheme="minorHAnsi"/>
          <w:b/>
          <w:bCs/>
          <w:sz w:val="32"/>
          <w:szCs w:val="32"/>
        </w:rPr>
      </w:pPr>
    </w:p>
    <w:p w14:paraId="468948CA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-En tant que joueur,</w:t>
      </w:r>
      <w:r>
        <w:rPr>
          <w:rFonts w:ascii="Abadi" w:hAnsi="Abadi" w:cstheme="minorHAnsi"/>
          <w:sz w:val="32"/>
          <w:szCs w:val="32"/>
        </w:rPr>
        <w:br/>
        <w:t>je veux pouvoir de manière « secrète » d’activer un mode de triche.</w:t>
      </w:r>
    </w:p>
    <w:p w14:paraId="1BBA53D0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</w:p>
    <w:p w14:paraId="562E11A7" w14:textId="77777777" w:rsidR="00F47723" w:rsidRDefault="00F47723" w:rsidP="00F47723">
      <w:pPr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ab/>
      </w: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40680B42" w14:textId="77777777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 w:rsidRPr="002946F6">
        <w:rPr>
          <w:rFonts w:ascii="Abadi" w:hAnsi="Abadi" w:cstheme="minorHAnsi"/>
          <w:sz w:val="32"/>
          <w:szCs w:val="32"/>
        </w:rPr>
        <w:t>Un mode invulnérable sera présent, le vaisseau auxquels le joueur incarnera sera invincible, c’est-à-dire les missiles tirer par les ennemies, si le missile touche le vaisseau, le vaisseau ne perdra pas de vie, donc n’aura aucun effet.</w:t>
      </w:r>
    </w:p>
    <w:p w14:paraId="7284C9C7" w14:textId="667062ED" w:rsidR="00F47723" w:rsidRDefault="00F47723" w:rsidP="00F47723">
      <w:pPr>
        <w:pStyle w:val="Paragraphedeliste"/>
        <w:numPr>
          <w:ilvl w:val="0"/>
          <w:numId w:val="29"/>
        </w:numPr>
        <w:spacing w:after="0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 xml:space="preserve">Un missile dévastateur, qui détruit tout sur son passage, le missile dès qu’il rentra en </w:t>
      </w:r>
      <w:r w:rsidR="007151BF">
        <w:rPr>
          <w:rFonts w:ascii="Abadi" w:hAnsi="Abadi" w:cstheme="minorHAnsi"/>
          <w:sz w:val="32"/>
          <w:szCs w:val="32"/>
        </w:rPr>
        <w:t>collision</w:t>
      </w:r>
      <w:r>
        <w:rPr>
          <w:rFonts w:ascii="Abadi" w:hAnsi="Abadi" w:cstheme="minorHAnsi"/>
          <w:sz w:val="32"/>
          <w:szCs w:val="32"/>
        </w:rPr>
        <w:t xml:space="preserve"> contre soit un bunker ou l’ennemi, le missile va continuer son chemin sans être détruit.</w:t>
      </w:r>
    </w:p>
    <w:p w14:paraId="6B3DB939" w14:textId="77777777" w:rsidR="00F47723" w:rsidRPr="00BC05B7" w:rsidRDefault="00F47723" w:rsidP="00F47723">
      <w:pPr>
        <w:pStyle w:val="Paragraphedeliste"/>
        <w:spacing w:after="0"/>
        <w:ind w:left="1425"/>
        <w:rPr>
          <w:rFonts w:ascii="Abadi" w:hAnsi="Abadi" w:cstheme="minorHAnsi"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Mais le missile lui détruit tout ce qu’il touche.</w:t>
      </w:r>
    </w:p>
    <w:p w14:paraId="1586D634" w14:textId="5367EECF" w:rsidR="00F47723" w:rsidRPr="00F47723" w:rsidRDefault="00F47723" w:rsidP="003A15E6">
      <w:pPr>
        <w:rPr>
          <w:lang w:val="fr-CH"/>
        </w:rPr>
      </w:pPr>
    </w:p>
    <w:p w14:paraId="554155B6" w14:textId="37D0869F" w:rsidR="00F47723" w:rsidRDefault="00F47723" w:rsidP="003A15E6"/>
    <w:p w14:paraId="55C9542F" w14:textId="10711BDC" w:rsidR="00F47723" w:rsidRDefault="00F47723" w:rsidP="003A15E6"/>
    <w:p w14:paraId="5E468A0E" w14:textId="532B31B2" w:rsidR="00B31AE8" w:rsidRDefault="00B31AE8" w:rsidP="003A15E6"/>
    <w:p w14:paraId="41510826" w14:textId="77777777" w:rsidR="004E198F" w:rsidRPr="004E198F" w:rsidRDefault="004E198F" w:rsidP="004E198F">
      <w:pPr>
        <w:rPr>
          <w:rFonts w:ascii="Abadi" w:hAnsi="Abadi" w:cstheme="minorHAnsi"/>
          <w:b/>
          <w:bCs/>
          <w:sz w:val="32"/>
          <w:szCs w:val="32"/>
        </w:rPr>
      </w:pPr>
      <w:r w:rsidRPr="004E198F">
        <w:rPr>
          <w:rFonts w:ascii="Abadi" w:hAnsi="Abadi" w:cstheme="minorHAnsi"/>
          <w:b/>
          <w:bCs/>
          <w:sz w:val="32"/>
          <w:szCs w:val="32"/>
        </w:rPr>
        <w:lastRenderedPageBreak/>
        <w:t>Game Over</w:t>
      </w:r>
    </w:p>
    <w:p w14:paraId="5CB27EBB" w14:textId="77777777" w:rsidR="004E198F" w:rsidRPr="00F05F39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En tant que joueur</w:t>
      </w:r>
      <w:r>
        <w:rPr>
          <w:rFonts w:ascii="Abadi" w:hAnsi="Abadi" w:cstheme="minorHAnsi"/>
          <w:sz w:val="32"/>
          <w:szCs w:val="32"/>
        </w:rPr>
        <w:t>,</w:t>
      </w:r>
      <w:r>
        <w:rPr>
          <w:rFonts w:ascii="Abadi" w:hAnsi="Abadi" w:cstheme="minorHAnsi"/>
          <w:sz w:val="32"/>
          <w:szCs w:val="32"/>
        </w:rPr>
        <w:br/>
        <w:t>Je veux que dès qu’un missile ennemi me touche je perds une vie, et</w:t>
      </w:r>
      <w:r>
        <w:rPr>
          <w:rFonts w:ascii="Abadi" w:hAnsi="Abadi" w:cstheme="minorHAnsi"/>
          <w:sz w:val="32"/>
          <w:szCs w:val="32"/>
        </w:rPr>
        <w:br/>
        <w:t>j</w:t>
      </w:r>
      <w:r w:rsidRPr="00F05F39">
        <w:rPr>
          <w:rFonts w:ascii="Abadi" w:hAnsi="Abadi" w:cstheme="minorHAnsi"/>
          <w:sz w:val="32"/>
          <w:szCs w:val="32"/>
        </w:rPr>
        <w:t xml:space="preserve">e veux un GAME OVER quand je n’ai plus de vie. </w:t>
      </w:r>
    </w:p>
    <w:p w14:paraId="46B4BF79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  <w:r w:rsidRPr="00F05F39">
        <w:rPr>
          <w:rFonts w:ascii="Abadi" w:hAnsi="Abadi" w:cstheme="minorHAnsi"/>
          <w:sz w:val="32"/>
          <w:szCs w:val="32"/>
        </w:rPr>
        <w:t>Pour savoir quand j’ai perdu.</w:t>
      </w:r>
    </w:p>
    <w:p w14:paraId="1F22623F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051FC3D6" w14:textId="77777777" w:rsidR="004E198F" w:rsidRDefault="004E198F" w:rsidP="004E198F">
      <w:pPr>
        <w:rPr>
          <w:rFonts w:ascii="Abadi" w:hAnsi="Abadi" w:cstheme="minorHAnsi"/>
          <w:sz w:val="32"/>
          <w:szCs w:val="32"/>
        </w:rPr>
      </w:pPr>
    </w:p>
    <w:p w14:paraId="2EA89E05" w14:textId="77777777" w:rsidR="004E198F" w:rsidRDefault="004E198F" w:rsidP="004E198F">
      <w:pPr>
        <w:ind w:firstLine="708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b/>
          <w:bCs/>
          <w:sz w:val="32"/>
          <w:szCs w:val="32"/>
        </w:rPr>
        <w:t>Test d’acceptance :</w:t>
      </w:r>
    </w:p>
    <w:p w14:paraId="15C2DEEA" w14:textId="77777777" w:rsidR="004E198F" w:rsidRPr="005C2791" w:rsidRDefault="004E198F" w:rsidP="004E198F">
      <w:pPr>
        <w:pStyle w:val="Paragraphedeliste"/>
        <w:numPr>
          <w:ilvl w:val="0"/>
          <w:numId w:val="28"/>
        </w:numPr>
        <w:spacing w:after="0"/>
        <w:rPr>
          <w:rFonts w:ascii="Abadi" w:hAnsi="Abadi" w:cstheme="minorHAnsi"/>
          <w:b/>
          <w:bCs/>
          <w:sz w:val="32"/>
          <w:szCs w:val="32"/>
        </w:rPr>
      </w:pPr>
      <w:r>
        <w:rPr>
          <w:rFonts w:ascii="Abadi" w:hAnsi="Abadi" w:cstheme="minorHAnsi"/>
          <w:sz w:val="32"/>
          <w:szCs w:val="32"/>
        </w:rPr>
        <w:t>Lorsqu’un missile ennemi touche le vaisseau du joueur, une action sera créée à l’aide d’une collision entre le vaisseau et le missile. Ensuite après cette vérification une action va être faîte.</w:t>
      </w:r>
      <w:r>
        <w:rPr>
          <w:rFonts w:ascii="Abadi" w:hAnsi="Abadi" w:cstheme="minorHAnsi"/>
          <w:sz w:val="32"/>
          <w:szCs w:val="32"/>
        </w:rPr>
        <w:br/>
        <w:t>Le joueur va perdre une vie, et le missile de l’ennemi qui a touché le vaisseau du joueur va disparaître.</w:t>
      </w:r>
    </w:p>
    <w:p w14:paraId="3B1E681C" w14:textId="6FEE7A37" w:rsidR="00B31AE8" w:rsidRDefault="004E198F" w:rsidP="004E198F">
      <w:r>
        <w:rPr>
          <w:rFonts w:ascii="Abadi" w:hAnsi="Abadi" w:cstheme="minorHAnsi"/>
          <w:sz w:val="32"/>
          <w:szCs w:val="32"/>
        </w:rPr>
        <w:t>Lorsque mes trois vies sont à sec, le jeu s’arrête et affiche un grand texte « Game Over » et un menu va apparaître : Quitter ou Ressayer. S’il choisit de quitter le joueur va revenir dans le menu de sélection, s’il veut ressayer le jeu va recommencer.</w:t>
      </w:r>
    </w:p>
    <w:p w14:paraId="6C2D1A17" w14:textId="194ECCE2" w:rsidR="00B31AE8" w:rsidRDefault="00B31AE8" w:rsidP="003A15E6"/>
    <w:p w14:paraId="133F028B" w14:textId="01F368D4" w:rsidR="00B31AE8" w:rsidRDefault="00B31AE8" w:rsidP="003A15E6"/>
    <w:p w14:paraId="72092F68" w14:textId="656C90EF" w:rsidR="00602419" w:rsidRDefault="00602419" w:rsidP="003A15E6"/>
    <w:p w14:paraId="1100FDD0" w14:textId="6E15D7FF" w:rsidR="00602419" w:rsidRDefault="00602419" w:rsidP="003A15E6"/>
    <w:p w14:paraId="570C3DC2" w14:textId="0BAA1984" w:rsidR="00602419" w:rsidRDefault="00602419" w:rsidP="003A15E6"/>
    <w:p w14:paraId="17A18EDC" w14:textId="2BF2405A" w:rsidR="00602419" w:rsidRDefault="00602419" w:rsidP="003A15E6"/>
    <w:p w14:paraId="079B798A" w14:textId="7292697D" w:rsidR="00602419" w:rsidRDefault="00602419" w:rsidP="003A15E6"/>
    <w:p w14:paraId="75E5CFC0" w14:textId="0C5FF5F5" w:rsidR="00602419" w:rsidRDefault="00602419" w:rsidP="003A15E6"/>
    <w:p w14:paraId="586B7F8F" w14:textId="2F097CB3" w:rsidR="00602419" w:rsidRDefault="00602419" w:rsidP="003A15E6"/>
    <w:p w14:paraId="1A019A26" w14:textId="4A836358" w:rsidR="00602419" w:rsidRDefault="00602419" w:rsidP="003A15E6"/>
    <w:p w14:paraId="704CB698" w14:textId="4A05E725" w:rsidR="00602419" w:rsidRDefault="00602419" w:rsidP="003A15E6"/>
    <w:p w14:paraId="5F814F14" w14:textId="77777777" w:rsidR="00602419" w:rsidRDefault="00602419" w:rsidP="003A15E6"/>
    <w:p w14:paraId="10CCAE94" w14:textId="17522089" w:rsidR="00B31AE8" w:rsidRDefault="00B31AE8" w:rsidP="003A15E6"/>
    <w:p w14:paraId="44B6E729" w14:textId="5C0A4EE6" w:rsidR="00B31AE8" w:rsidRDefault="00B31AE8" w:rsidP="003A15E6"/>
    <w:p w14:paraId="1281BEC6" w14:textId="16807704" w:rsidR="007C13C7" w:rsidRDefault="007C13C7" w:rsidP="003A15E6"/>
    <w:p w14:paraId="59629A0F" w14:textId="77777777" w:rsidR="007C13C7" w:rsidRDefault="007C13C7" w:rsidP="003A15E6"/>
    <w:p w14:paraId="1600F8F5" w14:textId="3E5B8C12" w:rsidR="00B31AE8" w:rsidRDefault="00B31AE8" w:rsidP="003A15E6"/>
    <w:p w14:paraId="591969CD" w14:textId="49CF8744" w:rsidR="00B31AE8" w:rsidRDefault="00B31AE8" w:rsidP="003A15E6"/>
    <w:p w14:paraId="39850B0E" w14:textId="77777777" w:rsidR="007151BF" w:rsidRDefault="007151BF" w:rsidP="003A15E6"/>
    <w:p w14:paraId="016FF9F6" w14:textId="3FD50159" w:rsidR="00B31AE8" w:rsidRDefault="00B31AE8" w:rsidP="003A15E6"/>
    <w:p w14:paraId="4D9FC3E5" w14:textId="77777777" w:rsidR="00F47723" w:rsidRPr="003A15E6" w:rsidRDefault="00F47723" w:rsidP="003A15E6"/>
    <w:p w14:paraId="73071C5B" w14:textId="77777777" w:rsidR="00F53ED8" w:rsidRPr="003E60F7" w:rsidRDefault="00F53ED8" w:rsidP="003E60F7">
      <w:pPr>
        <w:pStyle w:val="Titre1"/>
      </w:pPr>
      <w:bookmarkStart w:id="3" w:name="_Toc114999697"/>
      <w:r w:rsidRPr="00791020">
        <w:lastRenderedPageBreak/>
        <w:t>Planification</w:t>
      </w:r>
      <w:r w:rsidR="003A15E6" w:rsidRPr="003E60F7">
        <w:t xml:space="preserve"> initiale</w:t>
      </w:r>
      <w:bookmarkEnd w:id="3"/>
    </w:p>
    <w:p w14:paraId="72D7C538" w14:textId="77777777" w:rsidR="00F53ED8" w:rsidRPr="00AA0785" w:rsidRDefault="00F53ED8" w:rsidP="00F53ED8"/>
    <w:p w14:paraId="324C2C24" w14:textId="3ACCA15A" w:rsidR="00E12330" w:rsidRPr="00791020" w:rsidRDefault="005F3469" w:rsidP="00930260">
      <w:pPr>
        <w:pStyle w:val="Retraitnormal1"/>
        <w:numPr>
          <w:ilvl w:val="0"/>
          <w:numId w:val="0"/>
        </w:numPr>
        <w:rPr>
          <w:rFonts w:ascii="Arial" w:hAnsi="Arial"/>
          <w:i/>
          <w:iCs/>
          <w:sz w:val="24"/>
          <w:szCs w:val="14"/>
          <w:lang w:eastAsia="fr-FR"/>
        </w:rPr>
      </w:pPr>
      <w:r w:rsidRPr="005F3469">
        <w:rPr>
          <w:rFonts w:ascii="Arial" w:hAnsi="Arial"/>
          <w:i/>
          <w:iCs/>
          <w:noProof/>
          <w:sz w:val="24"/>
          <w:szCs w:val="14"/>
          <w:lang w:eastAsia="fr-FR"/>
        </w:rPr>
        <w:drawing>
          <wp:inline distT="0" distB="0" distL="0" distR="0" wp14:anchorId="5756D718" wp14:editId="59E8FD11">
            <wp:extent cx="6405748" cy="818197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61326" cy="825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63B5F" w14:textId="77777777" w:rsidR="0011188A" w:rsidRDefault="0011188A" w:rsidP="003E60F7">
      <w:pPr>
        <w:pStyle w:val="Titre1"/>
      </w:pPr>
      <w:bookmarkStart w:id="4" w:name="_Toc114999698"/>
      <w:r>
        <w:lastRenderedPageBreak/>
        <w:t>Analyse Technique</w:t>
      </w:r>
      <w:bookmarkEnd w:id="4"/>
    </w:p>
    <w:p w14:paraId="34607145" w14:textId="77777777" w:rsidR="0011188A" w:rsidRDefault="0011188A" w:rsidP="0011188A"/>
    <w:p w14:paraId="72E64206" w14:textId="77777777" w:rsidR="0011188A" w:rsidRPr="0011188A" w:rsidRDefault="0011188A" w:rsidP="0011188A">
      <w:pPr>
        <w:pStyle w:val="Retraitnormal1"/>
        <w:numPr>
          <w:ilvl w:val="0"/>
          <w:numId w:val="0"/>
        </w:numPr>
        <w:ind w:left="360"/>
        <w:rPr>
          <w:rFonts w:ascii="Arial" w:hAnsi="Arial"/>
          <w:i/>
          <w:iCs/>
          <w:sz w:val="24"/>
          <w:szCs w:val="14"/>
          <w:lang w:eastAsia="fr-FR"/>
        </w:rPr>
      </w:pPr>
      <w:r w:rsidRPr="0011188A">
        <w:rPr>
          <w:rFonts w:ascii="Arial" w:hAnsi="Arial"/>
          <w:i/>
          <w:iCs/>
          <w:sz w:val="24"/>
          <w:szCs w:val="14"/>
          <w:lang w:eastAsia="fr-FR"/>
        </w:rPr>
        <w:t>Cette section contient les diagrammes UML et la liste des tests unitaires.</w:t>
      </w:r>
    </w:p>
    <w:p w14:paraId="067FD7D8" w14:textId="77777777" w:rsidR="00AA0785" w:rsidRPr="00791020" w:rsidRDefault="003E60F7" w:rsidP="003E60F7">
      <w:pPr>
        <w:pStyle w:val="Titre1"/>
      </w:pPr>
      <w:bookmarkStart w:id="5" w:name="_Toc114999699"/>
      <w:r>
        <w:t>Environnement de travail</w:t>
      </w:r>
      <w:bookmarkEnd w:id="5"/>
    </w:p>
    <w:p w14:paraId="71883017" w14:textId="77777777" w:rsidR="00212505" w:rsidRPr="00791020" w:rsidRDefault="00212505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i/>
          <w:sz w:val="24"/>
        </w:rPr>
      </w:pPr>
    </w:p>
    <w:p w14:paraId="10A9CC28" w14:textId="42CE5043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Un PC avec système d’exploitation Windows 10/11 (pour chez moi)</w:t>
      </w:r>
    </w:p>
    <w:p w14:paraId="5D09E04A" w14:textId="199F02A5" w:rsidR="00AA0785" w:rsidRPr="0097135C" w:rsidRDefault="0097135C" w:rsidP="00AA0785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Logiciel Visual Studio afin de pouvoir coder mon programme</w:t>
      </w:r>
    </w:p>
    <w:p w14:paraId="5EEE54D7" w14:textId="58AD722B" w:rsidR="00AA0785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  <w:r>
        <w:rPr>
          <w:rFonts w:ascii="Arial" w:hAnsi="Arial" w:cs="Arial"/>
          <w:iCs/>
          <w:sz w:val="24"/>
        </w:rPr>
        <w:t>C# comme langage de programmation</w:t>
      </w:r>
    </w:p>
    <w:p w14:paraId="1101B504" w14:textId="77777777" w:rsidR="0097135C" w:rsidRPr="0097135C" w:rsidRDefault="0097135C" w:rsidP="003E60F7">
      <w:pPr>
        <w:pStyle w:val="Retraitnormal1"/>
        <w:numPr>
          <w:ilvl w:val="0"/>
          <w:numId w:val="9"/>
        </w:numPr>
        <w:rPr>
          <w:rFonts w:ascii="Arial" w:hAnsi="Arial" w:cs="Arial"/>
          <w:iCs/>
          <w:sz w:val="24"/>
        </w:rPr>
      </w:pPr>
    </w:p>
    <w:p w14:paraId="7839B3C3" w14:textId="77777777" w:rsidR="00212505" w:rsidRPr="00791020" w:rsidRDefault="00212505" w:rsidP="00212505">
      <w:pPr>
        <w:pStyle w:val="Retraitnormal1"/>
        <w:numPr>
          <w:ilvl w:val="0"/>
          <w:numId w:val="0"/>
        </w:numPr>
        <w:ind w:left="720"/>
        <w:rPr>
          <w:rFonts w:ascii="Arial" w:hAnsi="Arial" w:cs="Arial"/>
          <w:i/>
          <w:sz w:val="24"/>
        </w:rPr>
      </w:pPr>
    </w:p>
    <w:p w14:paraId="58B2431D" w14:textId="77777777" w:rsidR="00AA0785" w:rsidRPr="00791020" w:rsidRDefault="003E60F7" w:rsidP="00AA0785">
      <w:pPr>
        <w:pStyle w:val="Retraitnormal1"/>
        <w:numPr>
          <w:ilvl w:val="0"/>
          <w:numId w:val="0"/>
        </w:numPr>
        <w:ind w:left="360"/>
        <w:rPr>
          <w:rFonts w:ascii="Arial" w:hAnsi="Arial" w:cs="Arial"/>
          <w:b/>
          <w:bCs/>
          <w:i/>
          <w:sz w:val="24"/>
        </w:rPr>
      </w:pPr>
      <w:r>
        <w:rPr>
          <w:rFonts w:ascii="Arial" w:hAnsi="Arial" w:cs="Arial"/>
          <w:b/>
          <w:bCs/>
          <w:i/>
          <w:sz w:val="24"/>
        </w:rPr>
        <w:t>Ce chapitre doit permettre à un développeur de reprendre le projet après vous en se remettant dans le même contexte que là où vous vous êtes arrêté</w:t>
      </w:r>
      <w:r w:rsidR="00AA0785" w:rsidRPr="00791020">
        <w:rPr>
          <w:rFonts w:ascii="Arial" w:hAnsi="Arial" w:cs="Arial"/>
          <w:b/>
          <w:bCs/>
          <w:i/>
          <w:sz w:val="24"/>
        </w:rPr>
        <w:t xml:space="preserve"> !</w:t>
      </w:r>
    </w:p>
    <w:p w14:paraId="49C5925E" w14:textId="77777777" w:rsidR="00AA0785" w:rsidRDefault="00AA0785" w:rsidP="00AA0785"/>
    <w:p w14:paraId="3B8CEA07" w14:textId="77777777" w:rsidR="0049659A" w:rsidRPr="003E60F7" w:rsidRDefault="003E60F7" w:rsidP="003E60F7">
      <w:pPr>
        <w:pStyle w:val="Titre1"/>
      </w:pPr>
      <w:bookmarkStart w:id="6" w:name="_Toc114999700"/>
      <w:r>
        <w:t>Suivi du développement</w:t>
      </w:r>
      <w:bookmarkEnd w:id="6"/>
    </w:p>
    <w:p w14:paraId="27FAEC21" w14:textId="77777777" w:rsidR="0049659A" w:rsidRDefault="0049659A" w:rsidP="0049659A">
      <w:pPr>
        <w:pStyle w:val="En-tte"/>
        <w:ind w:left="357"/>
        <w:rPr>
          <w:i/>
        </w:rPr>
      </w:pPr>
    </w:p>
    <w:p w14:paraId="604182CE" w14:textId="77777777" w:rsidR="0011188A" w:rsidRDefault="0049659A" w:rsidP="0049659A">
      <w:pPr>
        <w:pStyle w:val="En-tte"/>
        <w:ind w:left="357"/>
        <w:rPr>
          <w:i/>
        </w:rPr>
      </w:pPr>
      <w:r w:rsidRPr="00791020">
        <w:rPr>
          <w:i/>
        </w:rPr>
        <w:t xml:space="preserve">Pour chaque </w:t>
      </w:r>
      <w:r w:rsidR="003E60F7">
        <w:rPr>
          <w:i/>
        </w:rPr>
        <w:t>user story de l’analyse</w:t>
      </w:r>
      <w:r w:rsidR="0011188A">
        <w:rPr>
          <w:i/>
        </w:rPr>
        <w:t>, donner sous forme de tableau:</w:t>
      </w:r>
    </w:p>
    <w:p w14:paraId="4C440A5A" w14:textId="77777777" w:rsidR="0011188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le chef de projet a validé les tests d’acceptance</w:t>
      </w:r>
    </w:p>
    <w:p w14:paraId="694DFFA6" w14:textId="77777777" w:rsidR="0049659A" w:rsidRDefault="0011188A" w:rsidP="0011188A">
      <w:pPr>
        <w:pStyle w:val="En-tte"/>
        <w:numPr>
          <w:ilvl w:val="0"/>
          <w:numId w:val="20"/>
        </w:numPr>
        <w:rPr>
          <w:i/>
        </w:rPr>
      </w:pPr>
      <w:r>
        <w:rPr>
          <w:i/>
        </w:rPr>
        <w:t>La date à laquelle la story a été terminée (= validée par le chef de projet)</w:t>
      </w:r>
      <w:r w:rsidRPr="00791020">
        <w:rPr>
          <w:i/>
        </w:rPr>
        <w:t xml:space="preserve"> </w:t>
      </w:r>
    </w:p>
    <w:p w14:paraId="70558527" w14:textId="77777777" w:rsidR="00930260" w:rsidRDefault="00930260" w:rsidP="00930260">
      <w:pPr>
        <w:pStyle w:val="En-tte"/>
        <w:rPr>
          <w:i/>
        </w:rPr>
      </w:pPr>
    </w:p>
    <w:p w14:paraId="1BE2210E" w14:textId="77777777" w:rsidR="00930260" w:rsidRPr="0011188A" w:rsidRDefault="00930260" w:rsidP="00930260">
      <w:pPr>
        <w:pStyle w:val="En-tte"/>
        <w:ind w:left="357"/>
        <w:rPr>
          <w:i/>
        </w:rPr>
      </w:pPr>
      <w:r>
        <w:rPr>
          <w:i/>
        </w:rPr>
        <w:t>Rapport d’exécution des tests unitaires récents (=proche de la date d’édition du document)</w:t>
      </w:r>
    </w:p>
    <w:p w14:paraId="4D1AE18A" w14:textId="77777777" w:rsidR="0049659A" w:rsidRPr="0011188A" w:rsidRDefault="0049659A" w:rsidP="0011188A">
      <w:pPr>
        <w:pStyle w:val="Titre1"/>
      </w:pPr>
      <w:bookmarkStart w:id="7" w:name="_Toc25553322"/>
      <w:bookmarkStart w:id="8" w:name="_Toc71691026"/>
      <w:bookmarkStart w:id="9" w:name="_Toc114999701"/>
      <w:r w:rsidRPr="0011188A">
        <w:t xml:space="preserve">Erreurs </w:t>
      </w:r>
      <w:bookmarkEnd w:id="7"/>
      <w:r w:rsidRPr="0011188A">
        <w:t>restantes</w:t>
      </w:r>
      <w:bookmarkEnd w:id="8"/>
      <w:bookmarkEnd w:id="9"/>
      <w:r w:rsidRPr="0011188A">
        <w:t xml:space="preserve">  </w:t>
      </w:r>
    </w:p>
    <w:p w14:paraId="1B4B419A" w14:textId="77777777" w:rsidR="0049659A" w:rsidRDefault="0049659A" w:rsidP="0049659A">
      <w:pPr>
        <w:ind w:left="426"/>
        <w:rPr>
          <w:i/>
        </w:rPr>
      </w:pPr>
      <w:bookmarkStart w:id="10" w:name="_Toc25553323"/>
    </w:p>
    <w:p w14:paraId="31207BF3" w14:textId="77777777" w:rsidR="0049659A" w:rsidRPr="00791020" w:rsidRDefault="0049659A" w:rsidP="0049659A">
      <w:pPr>
        <w:ind w:left="426"/>
        <w:rPr>
          <w:i/>
        </w:rPr>
      </w:pPr>
      <w:r w:rsidRPr="00791020">
        <w:rPr>
          <w:i/>
        </w:rPr>
        <w:t xml:space="preserve">S'il reste encore des erreurs: </w:t>
      </w:r>
    </w:p>
    <w:p w14:paraId="463FEC4C" w14:textId="77777777" w:rsidR="0049659A" w:rsidRPr="00791020" w:rsidRDefault="0049659A" w:rsidP="0049659A">
      <w:pPr>
        <w:ind w:left="426"/>
        <w:rPr>
          <w:i/>
        </w:rPr>
      </w:pPr>
    </w:p>
    <w:p w14:paraId="1D590357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Description détaillée</w:t>
      </w:r>
    </w:p>
    <w:p w14:paraId="7AE1F160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Conséquences sur l'utilisation du produit</w:t>
      </w:r>
      <w:bookmarkEnd w:id="10"/>
    </w:p>
    <w:p w14:paraId="48F5E8BC" w14:textId="77777777" w:rsidR="0049659A" w:rsidRPr="00791020" w:rsidRDefault="0049659A" w:rsidP="0049659A">
      <w:pPr>
        <w:numPr>
          <w:ilvl w:val="0"/>
          <w:numId w:val="3"/>
        </w:numPr>
        <w:rPr>
          <w:i/>
        </w:rPr>
      </w:pPr>
      <w:r w:rsidRPr="00791020">
        <w:rPr>
          <w:i/>
        </w:rPr>
        <w:t>Actions envisagées ou possibles</w:t>
      </w:r>
    </w:p>
    <w:p w14:paraId="1CEE4DB0" w14:textId="77777777" w:rsidR="00AA0785" w:rsidRPr="0049659A" w:rsidRDefault="00AA0785" w:rsidP="00AA0785">
      <w:pPr>
        <w:pStyle w:val="En-tte"/>
        <w:rPr>
          <w:rFonts w:cs="Arial"/>
          <w:iCs/>
        </w:rPr>
      </w:pPr>
    </w:p>
    <w:p w14:paraId="7D272729" w14:textId="77777777" w:rsidR="00AA0785" w:rsidRPr="0011188A" w:rsidRDefault="00AA0785" w:rsidP="0011188A">
      <w:pPr>
        <w:pStyle w:val="Titre1"/>
        <w:tabs>
          <w:tab w:val="num" w:pos="360"/>
        </w:tabs>
      </w:pPr>
      <w:bookmarkStart w:id="11" w:name="_Toc25553326"/>
      <w:bookmarkStart w:id="12" w:name="_Toc71691029"/>
      <w:bookmarkStart w:id="13" w:name="_Toc114999702"/>
      <w:r w:rsidRPr="0011188A">
        <w:t xml:space="preserve">Liste des </w:t>
      </w:r>
      <w:bookmarkEnd w:id="11"/>
      <w:bookmarkEnd w:id="12"/>
      <w:r w:rsidR="0011188A">
        <w:t>livrables</w:t>
      </w:r>
      <w:bookmarkEnd w:id="13"/>
    </w:p>
    <w:p w14:paraId="62164202" w14:textId="77777777" w:rsidR="0049659A" w:rsidRDefault="0049659A" w:rsidP="00AA0785">
      <w:pPr>
        <w:ind w:left="426"/>
        <w:rPr>
          <w:rFonts w:cs="Arial"/>
          <w:iCs/>
        </w:rPr>
      </w:pPr>
    </w:p>
    <w:p w14:paraId="0AEF3925" w14:textId="77777777" w:rsidR="00C83E77" w:rsidRPr="00791020" w:rsidRDefault="00AA0785" w:rsidP="00C83E77">
      <w:pPr>
        <w:ind w:left="426"/>
        <w:rPr>
          <w:rFonts w:cs="Arial"/>
          <w:i/>
        </w:rPr>
      </w:pPr>
      <w:r w:rsidRPr="00791020">
        <w:rPr>
          <w:rFonts w:cs="Arial"/>
          <w:i/>
        </w:rPr>
        <w:t xml:space="preserve">Lister </w:t>
      </w:r>
      <w:r w:rsidR="00C83E77">
        <w:rPr>
          <w:rFonts w:cs="Arial"/>
          <w:i/>
        </w:rPr>
        <w:t>les livrables du projet, avec toutes les informations nécessaires au destinataire pour les récupérer.</w:t>
      </w:r>
    </w:p>
    <w:p w14:paraId="167001EE" w14:textId="77777777" w:rsidR="00AA0785" w:rsidRPr="0049659A" w:rsidRDefault="00AA0785" w:rsidP="00684B3D">
      <w:pPr>
        <w:pStyle w:val="Titre1"/>
        <w:tabs>
          <w:tab w:val="num" w:pos="360"/>
        </w:tabs>
      </w:pPr>
      <w:bookmarkStart w:id="14" w:name="_Toc25553328"/>
      <w:bookmarkStart w:id="15" w:name="_Toc71703263"/>
      <w:bookmarkStart w:id="16" w:name="_Toc114999703"/>
      <w:r w:rsidRPr="0049659A">
        <w:t>C</w:t>
      </w:r>
      <w:bookmarkEnd w:id="14"/>
      <w:bookmarkEnd w:id="15"/>
      <w:r w:rsidR="00684B3D">
        <w:t>onclusions</w:t>
      </w:r>
      <w:bookmarkEnd w:id="16"/>
    </w:p>
    <w:p w14:paraId="6206D7DB" w14:textId="77777777" w:rsidR="00AA0785" w:rsidRDefault="00AA0785" w:rsidP="00AA0785">
      <w:pPr>
        <w:pStyle w:val="En-tte"/>
        <w:ind w:left="357"/>
      </w:pPr>
    </w:p>
    <w:p w14:paraId="3B93E8F1" w14:textId="77777777" w:rsidR="00AA0785" w:rsidRPr="00791020" w:rsidRDefault="00AA0785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  <w:r w:rsidRPr="00791020">
        <w:rPr>
          <w:rFonts w:ascii="Arial" w:hAnsi="Arial" w:cs="Arial"/>
          <w:i/>
          <w:sz w:val="24"/>
        </w:rPr>
        <w:t>Développez en tous cas les points suivants:</w:t>
      </w:r>
    </w:p>
    <w:p w14:paraId="345C2D1C" w14:textId="77777777" w:rsidR="0049659A" w:rsidRPr="00791020" w:rsidRDefault="0049659A" w:rsidP="00AA0785">
      <w:pPr>
        <w:pStyle w:val="Retraitnormal1"/>
        <w:numPr>
          <w:ilvl w:val="0"/>
          <w:numId w:val="0"/>
        </w:numPr>
        <w:ind w:left="357"/>
        <w:rPr>
          <w:rFonts w:ascii="Arial" w:hAnsi="Arial" w:cs="Arial"/>
          <w:i/>
          <w:sz w:val="24"/>
        </w:rPr>
      </w:pPr>
    </w:p>
    <w:p w14:paraId="4F3B508E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Objectifs atteints / non-atteints</w:t>
      </w:r>
    </w:p>
    <w:p w14:paraId="318E3912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Points positifs / négatifs</w:t>
      </w:r>
    </w:p>
    <w:p w14:paraId="38302714" w14:textId="77777777" w:rsidR="00AA0785" w:rsidRPr="00791020" w:rsidRDefault="00AA0785" w:rsidP="00AA0785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t>Difficultés particulières</w:t>
      </w:r>
    </w:p>
    <w:p w14:paraId="2A58054E" w14:textId="77777777" w:rsidR="00591119" w:rsidRPr="00C83E77" w:rsidRDefault="00AA0785" w:rsidP="00591119">
      <w:pPr>
        <w:numPr>
          <w:ilvl w:val="0"/>
          <w:numId w:val="3"/>
        </w:numPr>
        <w:rPr>
          <w:rFonts w:cs="Arial"/>
          <w:i/>
        </w:rPr>
      </w:pPr>
      <w:r w:rsidRPr="00791020">
        <w:rPr>
          <w:rFonts w:cs="Arial"/>
          <w:i/>
        </w:rPr>
        <w:lastRenderedPageBreak/>
        <w:t>Suites possibles pour le projet (évolutions &amp; améliorations)</w:t>
      </w:r>
    </w:p>
    <w:sectPr w:rsidR="00591119" w:rsidRPr="00C83E77" w:rsidSect="00FE2004">
      <w:headerReference w:type="default" r:id="rId12"/>
      <w:footerReference w:type="default" r:id="rId13"/>
      <w:pgSz w:w="11906" w:h="16838" w:code="9"/>
      <w:pgMar w:top="1418" w:right="1418" w:bottom="1418" w:left="1418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1FD7F" w14:textId="77777777" w:rsidR="00AB420F" w:rsidRDefault="00AB420F">
      <w:r>
        <w:separator/>
      </w:r>
    </w:p>
  </w:endnote>
  <w:endnote w:type="continuationSeparator" w:id="0">
    <w:p w14:paraId="4218FC57" w14:textId="77777777" w:rsidR="00AB420F" w:rsidRDefault="00AB42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badi">
    <w:altName w:val="Calibri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308F44" w14:textId="77777777" w:rsidR="00F53ED8" w:rsidRPr="00265744" w:rsidRDefault="00F53ED8" w:rsidP="00F43758">
    <w:pPr>
      <w:pStyle w:val="Pieddepage"/>
      <w:pBdr>
        <w:top w:val="single" w:sz="4" w:space="1" w:color="auto"/>
      </w:pBdr>
      <w:jc w:val="right"/>
      <w:rPr>
        <w:sz w:val="16"/>
        <w:szCs w:val="16"/>
      </w:rPr>
    </w:pPr>
    <w:r w:rsidRPr="00265744">
      <w:rPr>
        <w:rStyle w:val="Numrodepage"/>
        <w:sz w:val="16"/>
        <w:szCs w:val="16"/>
      </w:rPr>
      <w:fldChar w:fldCharType="begin"/>
    </w:r>
    <w:r w:rsidRPr="00265744">
      <w:rPr>
        <w:rStyle w:val="Numrodepage"/>
        <w:sz w:val="16"/>
        <w:szCs w:val="16"/>
      </w:rPr>
      <w:instrText xml:space="preserve"> PAGE </w:instrText>
    </w:r>
    <w:r w:rsidRPr="00265744">
      <w:rPr>
        <w:rStyle w:val="Numrodepage"/>
        <w:sz w:val="16"/>
        <w:szCs w:val="16"/>
      </w:rPr>
      <w:fldChar w:fldCharType="separate"/>
    </w:r>
    <w:r w:rsidR="00997992">
      <w:rPr>
        <w:rStyle w:val="Numrodepage"/>
        <w:noProof/>
        <w:sz w:val="16"/>
        <w:szCs w:val="16"/>
      </w:rPr>
      <w:t>4</w:t>
    </w:r>
    <w:r w:rsidRPr="00265744">
      <w:rPr>
        <w:rStyle w:val="Numrodepage"/>
        <w:sz w:val="16"/>
        <w:szCs w:val="16"/>
      </w:rPr>
      <w:fldChar w:fldCharType="end"/>
    </w:r>
    <w:r w:rsidRPr="00265744">
      <w:rPr>
        <w:rStyle w:val="Numrodepage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F15FAB" w14:textId="77777777" w:rsidR="00AB420F" w:rsidRDefault="00AB420F">
      <w:r>
        <w:separator/>
      </w:r>
    </w:p>
  </w:footnote>
  <w:footnote w:type="continuationSeparator" w:id="0">
    <w:p w14:paraId="172F3402" w14:textId="77777777" w:rsidR="00AB420F" w:rsidRDefault="00AB42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AE2578" w14:textId="77777777" w:rsidR="00F53ED8" w:rsidRPr="00265744" w:rsidRDefault="00265744" w:rsidP="00265744">
    <w:pPr>
      <w:pStyle w:val="En-tte"/>
      <w:rPr>
        <w:rFonts w:cs="Arial"/>
        <w:szCs w:val="24"/>
      </w:rPr>
    </w:pPr>
    <w:r w:rsidRPr="00265744">
      <w:rPr>
        <w:rFonts w:cs="Arial"/>
        <w:b/>
        <w:bCs/>
        <w:szCs w:val="24"/>
      </w:rPr>
      <w:tab/>
    </w:r>
    <w:r>
      <w:rPr>
        <w:rFonts w:cs="Arial"/>
        <w:b/>
        <w:bCs/>
        <w:szCs w:val="24"/>
      </w:rPr>
      <w:t>Dossier de projet</w:t>
    </w:r>
    <w:r>
      <w:rPr>
        <w:rFonts w:cs="Arial"/>
        <w:b/>
        <w:bCs/>
        <w:szCs w:val="24"/>
      </w:rPr>
      <w:tab/>
    </w:r>
  </w:p>
  <w:p w14:paraId="76E02B02" w14:textId="77777777" w:rsidR="00F53ED8" w:rsidRDefault="00F53ED8">
    <w:pPr>
      <w:pStyle w:val="En-tte"/>
      <w:pBdr>
        <w:bottom w:val="single" w:sz="4" w:space="1" w:color="auto"/>
      </w:pBdr>
      <w:rPr>
        <w:sz w:val="32"/>
      </w:rPr>
    </w:pPr>
  </w:p>
  <w:p w14:paraId="10DED155" w14:textId="77777777" w:rsidR="00F53ED8" w:rsidRPr="00B673BB" w:rsidRDefault="00F53ED8">
    <w:pPr>
      <w:pStyle w:val="En-tte"/>
      <w:rPr>
        <w:sz w:val="16"/>
        <w:szCs w:val="16"/>
      </w:rPr>
    </w:pPr>
  </w:p>
  <w:p w14:paraId="4F11690B" w14:textId="77777777" w:rsidR="00F53ED8" w:rsidRDefault="00F53ED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254C0EDE"/>
    <w:multiLevelType w:val="hybridMultilevel"/>
    <w:tmpl w:val="124C7148"/>
    <w:lvl w:ilvl="0" w:tplc="100C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5" w15:restartNumberingAfterBreak="0">
    <w:nsid w:val="341015BA"/>
    <w:multiLevelType w:val="hybridMultilevel"/>
    <w:tmpl w:val="75A0ECC4"/>
    <w:lvl w:ilvl="0" w:tplc="10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8" w15:restartNumberingAfterBreak="0">
    <w:nsid w:val="489B1B00"/>
    <w:multiLevelType w:val="hybridMultilevel"/>
    <w:tmpl w:val="0268C69A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9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5AA1C35"/>
    <w:multiLevelType w:val="hybridMultilevel"/>
    <w:tmpl w:val="592ED2AC"/>
    <w:lvl w:ilvl="0" w:tplc="10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4D729A"/>
    <w:multiLevelType w:val="hybridMultilevel"/>
    <w:tmpl w:val="847866BE"/>
    <w:lvl w:ilvl="0" w:tplc="10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68142361"/>
    <w:multiLevelType w:val="hybridMultilevel"/>
    <w:tmpl w:val="D85A7B5A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75A3529B"/>
    <w:multiLevelType w:val="hybridMultilevel"/>
    <w:tmpl w:val="819EEA64"/>
    <w:lvl w:ilvl="0" w:tplc="90AA525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39ACDF6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7874710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CFA5E6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CA29DF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2F72877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C96A8960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8AC58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7E006C5C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387A12"/>
    <w:multiLevelType w:val="hybridMultilevel"/>
    <w:tmpl w:val="92BCB262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9" w15:restartNumberingAfterBreak="0">
    <w:nsid w:val="7DD245F2"/>
    <w:multiLevelType w:val="hybridMultilevel"/>
    <w:tmpl w:val="3100450C"/>
    <w:lvl w:ilvl="0" w:tplc="E668E2A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8E6D138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CB0C089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5394D40C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68FAC18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9E8836D2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3A7D8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38F45FF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C483F6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2"/>
  </w:num>
  <w:num w:numId="4">
    <w:abstractNumId w:val="16"/>
  </w:num>
  <w:num w:numId="5">
    <w:abstractNumId w:val="10"/>
  </w:num>
  <w:num w:numId="6">
    <w:abstractNumId w:val="4"/>
  </w:num>
  <w:num w:numId="7">
    <w:abstractNumId w:val="12"/>
  </w:num>
  <w:num w:numId="8">
    <w:abstractNumId w:val="19"/>
  </w:num>
  <w:num w:numId="9">
    <w:abstractNumId w:val="1"/>
  </w:num>
  <w:num w:numId="10">
    <w:abstractNumId w:val="6"/>
  </w:num>
  <w:num w:numId="11">
    <w:abstractNumId w:val="9"/>
  </w:num>
  <w:num w:numId="12">
    <w:abstractNumId w:val="7"/>
  </w:num>
  <w:num w:numId="13">
    <w:abstractNumId w:val="15"/>
  </w:num>
  <w:num w:numId="14">
    <w:abstractNumId w:val="14"/>
  </w:num>
  <w:num w:numId="15">
    <w:abstractNumId w:val="0"/>
  </w:num>
  <w:num w:numId="16">
    <w:abstractNumId w:val="18"/>
  </w:num>
  <w:num w:numId="17">
    <w:abstractNumId w:val="18"/>
  </w:num>
  <w:num w:numId="18">
    <w:abstractNumId w:val="18"/>
  </w:num>
  <w:num w:numId="19">
    <w:abstractNumId w:val="18"/>
  </w:num>
  <w:num w:numId="20">
    <w:abstractNumId w:val="3"/>
  </w:num>
  <w:num w:numId="21">
    <w:abstractNumId w:val="18"/>
  </w:num>
  <w:num w:numId="22">
    <w:abstractNumId w:val="18"/>
  </w:num>
  <w:num w:numId="23">
    <w:abstractNumId w:val="0"/>
  </w:num>
  <w:num w:numId="24">
    <w:abstractNumId w:val="0"/>
  </w:num>
  <w:num w:numId="25">
    <w:abstractNumId w:val="0"/>
  </w:num>
  <w:num w:numId="26">
    <w:abstractNumId w:val="5"/>
  </w:num>
  <w:num w:numId="27">
    <w:abstractNumId w:val="13"/>
  </w:num>
  <w:num w:numId="28">
    <w:abstractNumId w:val="17"/>
  </w:num>
  <w:num w:numId="29">
    <w:abstractNumId w:val="11"/>
  </w:num>
  <w:num w:numId="30">
    <w:abstractNumId w:val="8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1C5"/>
    <w:rsid w:val="0001243E"/>
    <w:rsid w:val="00063EDD"/>
    <w:rsid w:val="00090A0D"/>
    <w:rsid w:val="000B47E5"/>
    <w:rsid w:val="000C23A6"/>
    <w:rsid w:val="000F44E7"/>
    <w:rsid w:val="0011188A"/>
    <w:rsid w:val="0012470F"/>
    <w:rsid w:val="00164517"/>
    <w:rsid w:val="00205685"/>
    <w:rsid w:val="00212505"/>
    <w:rsid w:val="00232E9F"/>
    <w:rsid w:val="00245601"/>
    <w:rsid w:val="00262A0C"/>
    <w:rsid w:val="00265744"/>
    <w:rsid w:val="00281546"/>
    <w:rsid w:val="00285421"/>
    <w:rsid w:val="00297E40"/>
    <w:rsid w:val="002B4462"/>
    <w:rsid w:val="002C4C01"/>
    <w:rsid w:val="002F39FF"/>
    <w:rsid w:val="003144D2"/>
    <w:rsid w:val="00360243"/>
    <w:rsid w:val="00361C28"/>
    <w:rsid w:val="00371ECE"/>
    <w:rsid w:val="003A15E6"/>
    <w:rsid w:val="003E4D43"/>
    <w:rsid w:val="003E60F7"/>
    <w:rsid w:val="003F2179"/>
    <w:rsid w:val="00401DE8"/>
    <w:rsid w:val="00411CE8"/>
    <w:rsid w:val="00417155"/>
    <w:rsid w:val="00424BDA"/>
    <w:rsid w:val="00442BB2"/>
    <w:rsid w:val="004502D9"/>
    <w:rsid w:val="0047295B"/>
    <w:rsid w:val="0049659A"/>
    <w:rsid w:val="004C38FB"/>
    <w:rsid w:val="004E198F"/>
    <w:rsid w:val="005143EF"/>
    <w:rsid w:val="00535DFD"/>
    <w:rsid w:val="005364AB"/>
    <w:rsid w:val="00541EF9"/>
    <w:rsid w:val="005441C5"/>
    <w:rsid w:val="00577704"/>
    <w:rsid w:val="00591119"/>
    <w:rsid w:val="005A2EE8"/>
    <w:rsid w:val="005E1E76"/>
    <w:rsid w:val="005F3469"/>
    <w:rsid w:val="00602419"/>
    <w:rsid w:val="00684B3D"/>
    <w:rsid w:val="006E2C58"/>
    <w:rsid w:val="007151BF"/>
    <w:rsid w:val="00766278"/>
    <w:rsid w:val="00791020"/>
    <w:rsid w:val="007B4D90"/>
    <w:rsid w:val="007C13C7"/>
    <w:rsid w:val="007C53D3"/>
    <w:rsid w:val="007C5B82"/>
    <w:rsid w:val="007F4D7F"/>
    <w:rsid w:val="0083170D"/>
    <w:rsid w:val="0083453E"/>
    <w:rsid w:val="00861D1B"/>
    <w:rsid w:val="008D615E"/>
    <w:rsid w:val="008D7200"/>
    <w:rsid w:val="008E2563"/>
    <w:rsid w:val="00930260"/>
    <w:rsid w:val="0097135C"/>
    <w:rsid w:val="00997992"/>
    <w:rsid w:val="009D054F"/>
    <w:rsid w:val="009D368F"/>
    <w:rsid w:val="009E3A03"/>
    <w:rsid w:val="00A06247"/>
    <w:rsid w:val="00A656ED"/>
    <w:rsid w:val="00AA0785"/>
    <w:rsid w:val="00AA3411"/>
    <w:rsid w:val="00AB420F"/>
    <w:rsid w:val="00AE43C2"/>
    <w:rsid w:val="00AE470C"/>
    <w:rsid w:val="00AF5896"/>
    <w:rsid w:val="00B263B7"/>
    <w:rsid w:val="00B31079"/>
    <w:rsid w:val="00B31AE8"/>
    <w:rsid w:val="00B54C94"/>
    <w:rsid w:val="00B673BB"/>
    <w:rsid w:val="00B70459"/>
    <w:rsid w:val="00BD0314"/>
    <w:rsid w:val="00BD0B41"/>
    <w:rsid w:val="00BE1989"/>
    <w:rsid w:val="00C1587A"/>
    <w:rsid w:val="00C251AD"/>
    <w:rsid w:val="00C315ED"/>
    <w:rsid w:val="00C505B1"/>
    <w:rsid w:val="00C564D5"/>
    <w:rsid w:val="00C83E77"/>
    <w:rsid w:val="00C930E9"/>
    <w:rsid w:val="00CB3227"/>
    <w:rsid w:val="00CB74C0"/>
    <w:rsid w:val="00CD7522"/>
    <w:rsid w:val="00CF486D"/>
    <w:rsid w:val="00D14A10"/>
    <w:rsid w:val="00D450EB"/>
    <w:rsid w:val="00D56DDE"/>
    <w:rsid w:val="00D97582"/>
    <w:rsid w:val="00D97927"/>
    <w:rsid w:val="00DA4CCB"/>
    <w:rsid w:val="00DB4900"/>
    <w:rsid w:val="00E12330"/>
    <w:rsid w:val="00E54A05"/>
    <w:rsid w:val="00E63311"/>
    <w:rsid w:val="00EC17EC"/>
    <w:rsid w:val="00F170F6"/>
    <w:rsid w:val="00F309A9"/>
    <w:rsid w:val="00F43758"/>
    <w:rsid w:val="00F4663F"/>
    <w:rsid w:val="00F47723"/>
    <w:rsid w:val="00F53ED8"/>
    <w:rsid w:val="00F86E26"/>
    <w:rsid w:val="00F97881"/>
    <w:rsid w:val="00FA2032"/>
    <w:rsid w:val="00FB57D9"/>
    <w:rsid w:val="00FD2569"/>
    <w:rsid w:val="00FE2004"/>
    <w:rsid w:val="00FE7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54B2E3B"/>
  <w15:chartTrackingRefBased/>
  <w15:docId w15:val="{0F7A9939-9429-43FC-8D6C-20F0DDD74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fr-FR" w:eastAsia="fr-FR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semiHidden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basedOn w:val="Policepardfaut"/>
    <w:uiPriority w:val="99"/>
    <w:rPr>
      <w:color w:val="0000FF"/>
      <w:u w:val="single"/>
    </w:rPr>
  </w:style>
  <w:style w:type="character" w:styleId="Lienhypertextesuivivisit">
    <w:name w:val="FollowedHyperlink"/>
    <w:basedOn w:val="Policepardfaut"/>
    <w:rPr>
      <w:color w:val="800080"/>
      <w:u w:val="single"/>
    </w:rPr>
  </w:style>
  <w:style w:type="character" w:styleId="Accentuation">
    <w:name w:val="Emphasis"/>
    <w:basedOn w:val="Policepardfaut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26574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265744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F4772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NUL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2-year-2\projet\en-cours\SpaceInvaders-2\Canevas%20Dossier%20de%20proje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a80de1-e9bb-4cf2-893d-d06220b3971a" xsi:nil="true"/>
    <lcf76f155ced4ddcb4097134ff3c332f xmlns="98d92101-24da-4498-9971-a24673344bd8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29CC47EA4E614CBF50FAFAB9B8F32B" ma:contentTypeVersion="8" ma:contentTypeDescription="Crée un document." ma:contentTypeScope="" ma:versionID="f813ab756c42af8af494d6605e22e37b">
  <xsd:schema xmlns:xsd="http://www.w3.org/2001/XMLSchema" xmlns:xs="http://www.w3.org/2001/XMLSchema" xmlns:p="http://schemas.microsoft.com/office/2006/metadata/properties" xmlns:ns2="98d92101-24da-4498-9971-a24673344bd8" xmlns:ns3="dfa80de1-e9bb-4cf2-893d-d06220b3971a" targetNamespace="http://schemas.microsoft.com/office/2006/metadata/properties" ma:root="true" ma:fieldsID="808c042e6474ee35eb4b0b0b71aaa865" ns2:_="" ns3:_="">
    <xsd:import namespace="98d92101-24da-4498-9971-a24673344bd8"/>
    <xsd:import namespace="dfa80de1-e9bb-4cf2-893d-d06220b3971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d92101-24da-4498-9971-a24673344b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5cfe7824-1d92-4d19-9a43-1c93e0eb464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a80de1-e9bb-4cf2-893d-d06220b3971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c07fbe94-966f-4b32-9612-7b91f98a3aaf}" ma:internalName="TaxCatchAll" ma:showField="CatchAllData" ma:web="dfa80de1-e9bb-4cf2-893d-d06220b3971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7345A5-5E60-44B5-BB2F-AEFC3A6BDAB4}">
  <ds:schemaRefs>
    <ds:schemaRef ds:uri="http://schemas.microsoft.com/office/2006/metadata/properties"/>
    <ds:schemaRef ds:uri="http://schemas.microsoft.com/office/infopath/2007/PartnerControls"/>
    <ds:schemaRef ds:uri="dfa80de1-e9bb-4cf2-893d-d06220b3971a"/>
    <ds:schemaRef ds:uri="98d92101-24da-4498-9971-a24673344bd8"/>
  </ds:schemaRefs>
</ds:datastoreItem>
</file>

<file path=customXml/itemProps2.xml><?xml version="1.0" encoding="utf-8"?>
<ds:datastoreItem xmlns:ds="http://schemas.openxmlformats.org/officeDocument/2006/customXml" ds:itemID="{E5D04750-DEB0-4A48-8874-419D87A58A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E804A3-4F67-4514-9953-1788420128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d92101-24da-4498-9971-a24673344bd8"/>
    <ds:schemaRef ds:uri="dfa80de1-e9bb-4cf2-893d-d06220b397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 Dossier de projet</Template>
  <TotalTime>234</TotalTime>
  <Pages>16</Pages>
  <Words>1570</Words>
  <Characters>8636</Characters>
  <Application>Microsoft Office Word</Application>
  <DocSecurity>0</DocSecurity>
  <Lines>71</Lines>
  <Paragraphs>20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31</vt:i4>
      </vt:variant>
    </vt:vector>
  </HeadingPairs>
  <TitlesOfParts>
    <vt:vector size="33" baseType="lpstr">
      <vt:lpstr>1</vt:lpstr>
      <vt:lpstr>1</vt:lpstr>
      <vt:lpstr>Analyse préliminaire</vt:lpstr>
      <vt:lpstr>    Introduction </vt:lpstr>
      <vt:lpstr>    Objectifs</vt:lpstr>
      <vt:lpstr>    Planification initiale</vt:lpstr>
      <vt:lpstr>Analyse</vt:lpstr>
      <vt:lpstr>    Cahier des charges détaillé</vt:lpstr>
      <vt:lpstr>    Stratégie de test</vt:lpstr>
      <vt:lpstr>    Budget </vt:lpstr>
      <vt:lpstr>    Etude de faisabilité</vt:lpstr>
      <vt:lpstr>    Compléments d'analyse éventuels</vt:lpstr>
      <vt:lpstr>    Planification</vt:lpstr>
      <vt:lpstr>    Historique</vt:lpstr>
      <vt:lpstr>Conception</vt:lpstr>
      <vt:lpstr>    Dossier de conception</vt:lpstr>
      <vt:lpstr>    Historique</vt:lpstr>
      <vt:lpstr>Réalisation</vt:lpstr>
      <vt:lpstr>    Dossier de réalisation</vt:lpstr>
      <vt:lpstr>    Description des tests effectués</vt:lpstr>
      <vt:lpstr>    Erreurs restantes  </vt:lpstr>
      <vt:lpstr>    Dossier d'archivage</vt:lpstr>
      <vt:lpstr>Mise en service</vt:lpstr>
      <vt:lpstr>    Rapport de mise en service</vt:lpstr>
      <vt:lpstr>    Liste des documents fournis</vt:lpstr>
      <vt:lpstr>Conclusions</vt:lpstr>
      <vt:lpstr>Annexes</vt:lpstr>
      <vt:lpstr>    Sources – Bibliographie</vt:lpstr>
      <vt:lpstr>    Journal de travail</vt:lpstr>
      <vt:lpstr>    </vt:lpstr>
      <vt:lpstr>    Manuel d'Installation</vt:lpstr>
      <vt:lpstr>    Manuel d'Utilisation</vt:lpstr>
      <vt:lpstr>    Archives du projet </vt:lpstr>
    </vt:vector>
  </TitlesOfParts>
  <Company>CFF IT-F</Company>
  <LinksUpToDate>false</LinksUpToDate>
  <CharactersWithSpaces>10186</CharactersWithSpaces>
  <SharedDoc>false</SharedDoc>
  <HLinks>
    <vt:vector size="180" baseType="variant"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_Toc279067830</vt:lpwstr>
      </vt:variant>
      <vt:variant>
        <vt:i4>1376309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_Toc279067829</vt:lpwstr>
      </vt:variant>
      <vt:variant>
        <vt:i4>1376309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_Toc279067828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_Toc279067827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_Toc279067826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_Toc279067825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_Toc279067824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_Toc279067823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_Toc279067822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_Toc279067821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_Toc279067820</vt:lpwstr>
      </vt:variant>
      <vt:variant>
        <vt:i4>1441845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_Toc279067819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_Toc279067818</vt:lpwstr>
      </vt:variant>
      <vt:variant>
        <vt:i4>1441845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_Toc279067817</vt:lpwstr>
      </vt:variant>
      <vt:variant>
        <vt:i4>1441845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_Toc279067816</vt:lpwstr>
      </vt:variant>
      <vt:variant>
        <vt:i4>1441845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_Toc279067815</vt:lpwstr>
      </vt:variant>
      <vt:variant>
        <vt:i4>1441845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_Toc279067814</vt:lpwstr>
      </vt:variant>
      <vt:variant>
        <vt:i4>1441845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_Toc279067813</vt:lpwstr>
      </vt:variant>
      <vt:variant>
        <vt:i4>1441845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_Toc279067812</vt:lpwstr>
      </vt:variant>
      <vt:variant>
        <vt:i4>1441845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_Toc279067811</vt:lpwstr>
      </vt:variant>
      <vt:variant>
        <vt:i4>1441845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_Toc279067810</vt:lpwstr>
      </vt:variant>
      <vt:variant>
        <vt:i4>1507381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_Toc279067809</vt:lpwstr>
      </vt:variant>
      <vt:variant>
        <vt:i4>1507381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_Toc279067808</vt:lpwstr>
      </vt:variant>
      <vt:variant>
        <vt:i4>1507381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_Toc279067807</vt:lpwstr>
      </vt:variant>
      <vt:variant>
        <vt:i4>1507381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_Toc279067806</vt:lpwstr>
      </vt:variant>
      <vt:variant>
        <vt:i4>1507381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_Toc279067805</vt:lpwstr>
      </vt:variant>
      <vt:variant>
        <vt:i4>1507381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_Toc279067804</vt:lpwstr>
      </vt:variant>
      <vt:variant>
        <vt:i4>1507381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_Toc279067803</vt:lpwstr>
      </vt:variant>
      <vt:variant>
        <vt:i4>1507381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_Toc279067802</vt:lpwstr>
      </vt:variant>
      <vt:variant>
        <vt:i4>1507381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_Toc279067801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Dylan Martinsfernandes</dc:creator>
  <cp:keywords/>
  <dc:description/>
  <cp:lastModifiedBy>Dylan Martins Fernandes</cp:lastModifiedBy>
  <cp:revision>59</cp:revision>
  <cp:lastPrinted>2004-09-01T12:58:00Z</cp:lastPrinted>
  <dcterms:created xsi:type="dcterms:W3CDTF">2022-10-05T12:25:00Z</dcterms:created>
  <dcterms:modified xsi:type="dcterms:W3CDTF">2022-11-16T13:07:00Z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0x010100E529CC47EA4E614CBF50FAFAB9B8F32B</vt:lpwstr>
  </property>
</Properties>
</file>